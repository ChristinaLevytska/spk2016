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9D" w:rsidRPr="006E7178" w:rsidRDefault="009A489D" w:rsidP="00071945">
      <w:pPr>
        <w:spacing w:line="360" w:lineRule="auto"/>
        <w:ind w:firstLine="357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9A489D" w:rsidRPr="00273EBE" w:rsidRDefault="009A489D" w:rsidP="00273EBE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 w:rsidRPr="00273EBE">
        <w:rPr>
          <w:sz w:val="28"/>
          <w:szCs w:val="28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</w:rPr>
        <w:t>розв’язуванні задач комбінаторної оптимізації.</w:t>
      </w:r>
    </w:p>
    <w:p w:rsidR="009A489D" w:rsidRDefault="009A489D" w:rsidP="00384D74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9A489D" w:rsidRPr="00F76139" w:rsidRDefault="009A489D" w:rsidP="00384D74">
      <w:pPr>
        <w:spacing w:line="360" w:lineRule="auto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Варіант -</w:t>
      </w:r>
      <w:r w:rsidRPr="00F76139">
        <w:rPr>
          <w:b/>
          <w:sz w:val="28"/>
          <w:szCs w:val="28"/>
        </w:rPr>
        <w:t>6</w:t>
      </w:r>
    </w:p>
    <w:p w:rsidR="009A489D" w:rsidRDefault="009A489D" w:rsidP="00273EBE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273EBE">
        <w:rPr>
          <w:sz w:val="28"/>
          <w:szCs w:val="28"/>
          <w:lang w:val="uk-UA"/>
        </w:rPr>
        <w:t>Розробити за допомогою пакету Matlab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  <w:lang w:val="uk-UA"/>
        </w:rPr>
        <w:t>вирішення задачі комівояжера.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  <w:lang w:val="uk-UA"/>
        </w:rPr>
        <w:t>Параметри еволюційного методу обрати з</w:t>
      </w:r>
      <w:r>
        <w:rPr>
          <w:sz w:val="28"/>
          <w:szCs w:val="28"/>
          <w:lang w:val="uk-UA"/>
        </w:rPr>
        <w:t xml:space="preserve"> таблиці</w:t>
      </w:r>
      <w:r w:rsidRPr="0095550E">
        <w:rPr>
          <w:sz w:val="28"/>
          <w:szCs w:val="28"/>
          <w:lang w:val="uk-UA"/>
        </w:rPr>
        <w:t xml:space="preserve"> відповідно до варіанту.</w:t>
      </w:r>
    </w:p>
    <w:p w:rsidR="009A489D" w:rsidRDefault="009A489D" w:rsidP="00FB513B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 w:rsidRPr="00CC2616">
        <w:rPr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in;height:53.25pt;visibility:visible">
            <v:imagedata r:id="rId7" o:title="" cropbottom="15245f"/>
          </v:shape>
        </w:pict>
      </w:r>
    </w:p>
    <w:p w:rsidR="009A489D" w:rsidRPr="00BF33A3" w:rsidRDefault="009A489D" w:rsidP="00FB513B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 w:rsidRPr="00CC2616">
        <w:rPr>
          <w:noProof/>
          <w:sz w:val="28"/>
          <w:szCs w:val="28"/>
          <w:lang w:val="en-US" w:eastAsia="en-US"/>
        </w:rPr>
        <w:pict>
          <v:shape id="Рисунок 6" o:spid="_x0000_i1026" type="#_x0000_t75" style="width:416.25pt;height:15.75pt;visibility:visible">
            <v:imagedata r:id="rId8" o:title=""/>
          </v:shape>
        </w:pict>
      </w:r>
    </w:p>
    <w:p w:rsidR="009A489D" w:rsidRDefault="009A489D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9A489D" w:rsidRPr="00233B12" w:rsidRDefault="009A489D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  <w:r w:rsidRPr="00233B12">
        <w:rPr>
          <w:b/>
          <w:caps/>
          <w:sz w:val="28"/>
          <w:szCs w:val="28"/>
          <w:lang w:val="uk-UA"/>
        </w:rPr>
        <w:t>Порядок виконання роботи</w:t>
      </w:r>
    </w:p>
    <w:p w:rsidR="009A489D" w:rsidRDefault="009A489D" w:rsidP="00FB513B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програми.</w:t>
      </w:r>
    </w:p>
    <w:p w:rsidR="009A489D" w:rsidRPr="00AA44EB" w:rsidRDefault="009A489D" w:rsidP="00AA44EB">
      <w:pPr>
        <w:pStyle w:val="MyMainStyle"/>
        <w:spacing w:after="120"/>
        <w:ind w:left="1980" w:firstLine="0"/>
        <w:jc w:val="center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 w:rsidRPr="00AA44EB">
        <w:rPr>
          <w:rFonts w:ascii="Times New Roman" w:hAnsi="Times New Roman"/>
          <w:b/>
          <w:i/>
          <w:sz w:val="28"/>
          <w:szCs w:val="28"/>
          <w:lang w:val="uk-UA" w:eastAsia="ru-RU"/>
        </w:rPr>
        <w:t>mainWindow.m</w:t>
      </w:r>
    </w:p>
    <w:p w:rsidR="009A489D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mainWindow(varargin)</w:t>
      </w:r>
    </w:p>
    <w:p w:rsidR="009A489D" w:rsidRDefault="009A489D" w:rsidP="00AA44E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Begin initialization code - DO NOT EDIT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gui_Singleton = 1;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gui_State = struct(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'gui_Name'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     mfilename,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'gui_Singleton'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gui_Singleton,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'gui_OpeningFcn'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@mainWindow_OpeningFcn,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'gui_OutputFcn'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@mainWindow_OutputFcn,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'gui_LayoutFcn'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[] 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'gui_Callback'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   []);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nargin &amp;&amp; ischar(varargin{1})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gui_State.gui_Callback = str2func(varargin{1});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nargout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[varargout{1:nargout}] = gui_mainfcn(gui_State, varargin{:});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gui_mainfcn(gui_State, varargin{:});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End initialization code - DO NOT EDIT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Executes just before mainWindow is made visible.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mainWindow_OpeningFcn(hObject, eventdata, handles, varargin)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handles.output = hObject;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guidata(hObject, handles);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Outputs from this function are returned to the command line.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varargout = mainWindow_OutputFcn(hObject, eventdata, handles) 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varargout{1} = handles.output;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Executes on button press in btnSolve.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btnSolve_Callback(hObject,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borderString = get(handles.listboxBorder,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v = get(handles.listboxBorder,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'value'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 </w:t>
      </w: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%get current selection value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borderString = borderString{v}; </w:t>
      </w: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%choose corresponding cell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load(borderString,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'xx'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'yy'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Generating random locations of cities inside the border. 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use the INPOLYGON function to make sure that all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cities are inside or very close to the boundary.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citiesString = get(handles.editCitiesAmount,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 = STR2NUM(citiesString);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locations = zeros(cities,2);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 = 1;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(n &lt;= cities)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xp = rand*1.5;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yp = rand;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inpolygon(xp,yp,xx,yy)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locations(n,1) = xp;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locations(n,2) = yp;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n = n+1;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Given the list of city locations, 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can calculate the distance matrix for all the cities.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distances = zeros(cities);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count1=1:cities,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count2=1:count1,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x1 = locations(count1,1);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y1 = locations(count1,2);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x2 = locations(count2,1);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y2 = locations(count2,2);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distances(count1,count2)=sqrt((x1-x2)^2+(y1-y2)^2);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distances(count2,count1)=distances(count1,count2);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custom crossover function takes a cell array, the population, and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returns a cell array, the children that result from the crossover.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CXcrossover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.m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custom mutation function takes an individual, which is an ordered set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of cities, and returns a mutated ordered set.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mutateSalesman.m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Fitness function for the traveling salesman problem. The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fitness of an individual is the total distance traveled for an ordered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set of cities. The fitness function also needs the distance matrix to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calculate the total distance.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salesmanFitness.m</w:t>
      </w:r>
    </w:p>
    <w:p w:rsidR="009A489D" w:rsidRPr="00F76139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6139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GA call fitness function with just arguments 'x' and 'distances'. 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can use an anonymous function to capture the values of the additional argument, the distances matrix.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create a function handle 'FitnessFcn' to an anonymous function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that takes one input 'x', but calls 'salesmanFitness' with x,and distances.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variable, distances has a value when the function handle'FitnessFcn'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is created, so these values are captured by the anonymous function.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FitnessFcn = @(x) salesmanFitness(x,distances);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 custom plot function to plot the location of the cities and the current best route.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plotSalesman.m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Once again we will use an anonymous function to create a function handle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to an anonymous function which calls 'plotSalesman' with the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additional argument 'locations'.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my_plot = @(options,state,flag) plotSalesman(options,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state,flag,locations,borderString);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 Genetic Algorithm Options Setup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This is an options structure to indicate a custom data type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and the population range.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options = gaoptimset(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'PopulationType'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'custom'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'PopInitRange'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[1;cities]);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Choose the custom creation, crossover, mutation, and plot functions that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have created, as well as setting some stopping conditions.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generationsString = get(handles.editGenerations,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populationString = get(handles.editPopulation,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generationsNum = STR2NUM(generationsString);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populationNum = STR2NUM(populationString);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 = STR2NUM(citiesString);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options = gaoptimset(options,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'CreationFcn'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,@createSalesman,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'CrossoverFcn'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,@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CXcrossover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'MutationFcn'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,@mutateSalesman,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'PlotFcn'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my_plot,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'Generations'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,generationsNum,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'PopulationSize'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,populationNum,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'StallGenLimit'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,generationsNum,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'Vectorized'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'on'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Finally, we call the genetic algorithm with our problem information.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numberOfVariables = cities;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[x,fval,reason,output] = ga(FitnessFcn,numberOfVariables,options)</w:t>
      </w:r>
    </w:p>
    <w:p w:rsidR="009A489D" w:rsidRPr="003B638E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END of main function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editCitiesAmount_Callback(hObject,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editCitiesAmount_CreateFcn(hObject,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3B638E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editPopulation_Callback(hObject,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editPopulation_CreateFcn(hObject,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editGenerations_Callback(hObject,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editGenerations_CreateFcn(hObject,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edit4_Callback(hObject,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edit4_CreateFcn(hObject,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listboxBorder_Callback(hObject, eventdata, handles)</w:t>
      </w:r>
    </w:p>
    <w:p w:rsidR="009A489D" w:rsidRPr="003B638E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listboxBorder_CreateFcn(hObject, eventdata, handles)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END of file ‘mainWindow.m’</w:t>
      </w:r>
    </w:p>
    <w:p w:rsidR="009A489D" w:rsidRPr="0008561A" w:rsidRDefault="009A489D" w:rsidP="0008561A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  <w:lang w:val="uk-UA"/>
        </w:rPr>
      </w:pPr>
    </w:p>
    <w:p w:rsidR="009A489D" w:rsidRDefault="009A489D" w:rsidP="00AA44EB">
      <w:pPr>
        <w:jc w:val="center"/>
        <w:rPr>
          <w:b/>
          <w:i/>
          <w:sz w:val="28"/>
          <w:szCs w:val="28"/>
          <w:lang w:val="uk-UA"/>
        </w:rPr>
      </w:pPr>
      <w:r w:rsidRPr="00F76139">
        <w:rPr>
          <w:b/>
          <w:i/>
          <w:sz w:val="28"/>
          <w:szCs w:val="28"/>
          <w:lang w:val="en-US"/>
        </w:rPr>
        <w:t>createSalesman.m</w:t>
      </w:r>
    </w:p>
    <w:p w:rsidR="009A489D" w:rsidRPr="00AA44EB" w:rsidRDefault="009A489D" w:rsidP="00AA44EB">
      <w:pPr>
        <w:jc w:val="center"/>
        <w:rPr>
          <w:b/>
          <w:i/>
          <w:sz w:val="28"/>
          <w:szCs w:val="28"/>
          <w:lang w:val="uk-UA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pop = createSalesman(NVARS,FitnessFcn,options)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%CREATE_PERMUTATIONS Creates a population of permutations.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totalPopulationSize = sum(options.PopulationSize);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 = NVARS;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 = cell(totalPopulationSize,1);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1:totalPopulationSize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pop{i} = randperm(n); 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 of file ‘createSalesman.m’</w:t>
      </w:r>
    </w:p>
    <w:p w:rsidR="009A489D" w:rsidRPr="003B638E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A489D" w:rsidRDefault="009A489D" w:rsidP="00AA44EB">
      <w:pPr>
        <w:jc w:val="center"/>
        <w:rPr>
          <w:b/>
          <w:i/>
          <w:sz w:val="28"/>
          <w:szCs w:val="28"/>
          <w:lang w:val="uk-UA"/>
        </w:rPr>
      </w:pPr>
      <w:r w:rsidRPr="00F76139">
        <w:rPr>
          <w:b/>
          <w:i/>
          <w:sz w:val="28"/>
          <w:szCs w:val="28"/>
          <w:lang w:val="en-US"/>
        </w:rPr>
        <w:t>salesmanFitness.m</w:t>
      </w:r>
    </w:p>
    <w:p w:rsidR="009A489D" w:rsidRPr="00AA44EB" w:rsidRDefault="009A489D" w:rsidP="00AA44EB">
      <w:pPr>
        <w:jc w:val="center"/>
        <w:rPr>
          <w:b/>
          <w:i/>
          <w:sz w:val="28"/>
          <w:szCs w:val="28"/>
          <w:lang w:val="uk-UA"/>
        </w:rPr>
      </w:pP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scores = salesmanFitness(x,distances)</w:t>
      </w:r>
    </w:p>
    <w:p w:rsidR="009A489D" w:rsidRPr="003B638E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%TRAVELING_SALESMAN_FITNESS  Custom fitness function for TSP. 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scores = zeros(size(x,1),1);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1:size(x,1)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x{j}; 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 = distances(p(end),p(1));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2:length(p)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f = f + distances(p(i-1),p(i));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scores(j) = f;</w:t>
      </w:r>
    </w:p>
    <w:p w:rsidR="009A489D" w:rsidRPr="00AA44EB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Default="009A489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 of file ‘salesmanFitness.m’</w:t>
      </w:r>
    </w:p>
    <w:p w:rsidR="009A489D" w:rsidRPr="00081387" w:rsidRDefault="009A489D" w:rsidP="00081387">
      <w:pPr>
        <w:jc w:val="center"/>
        <w:rPr>
          <w:b/>
          <w:i/>
          <w:sz w:val="28"/>
          <w:szCs w:val="28"/>
          <w:lang w:val="en-US"/>
        </w:rPr>
      </w:pPr>
      <w:r w:rsidRPr="00F76139">
        <w:rPr>
          <w:b/>
          <w:i/>
          <w:sz w:val="28"/>
          <w:szCs w:val="28"/>
          <w:lang w:val="en-US"/>
        </w:rPr>
        <w:t>plotSalesman.m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state = plotSalesman(options,state,flag,locations,borderString)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228B22"/>
          <w:sz w:val="20"/>
          <w:szCs w:val="20"/>
          <w:lang w:val="en-GB"/>
        </w:rPr>
        <w:t>%   TRAVELING_SALESMAN_PLOT Custom plot function for traveling salesman.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persistent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x y xx yy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strcmpi(flag,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'init'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load(borderString,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'xx'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'yy'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plot(x,y,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'red'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axis([-0.1 1.5 -0.2 1.2]);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hold 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on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A489D" w:rsidRPr="00081387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[unused,i] = min(state.Score);</w:t>
      </w:r>
    </w:p>
    <w:p w:rsidR="009A489D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6139">
        <w:rPr>
          <w:rFonts w:ascii="Courier New" w:hAnsi="Courier New" w:cs="Courier New"/>
          <w:color w:val="000000"/>
          <w:sz w:val="20"/>
          <w:szCs w:val="20"/>
          <w:lang w:val="en-US"/>
        </w:rPr>
        <w:t>genotype = state.Population{i};</w:t>
      </w:r>
    </w:p>
    <w:p w:rsidR="009A489D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A489D" w:rsidRDefault="009A489D" w:rsidP="00081387">
      <w:pPr>
        <w:pStyle w:val="MyMainStyle"/>
        <w:spacing w:after="120"/>
        <w:ind w:left="-142" w:firstLine="0"/>
        <w:rPr>
          <w:rFonts w:ascii="Times New Roman" w:hAnsi="Times New Roman"/>
          <w:b/>
          <w:i/>
          <w:sz w:val="28"/>
          <w:szCs w:val="28"/>
          <w:lang w:val="en-US" w:eastAsia="ru-RU"/>
        </w:rPr>
      </w:pPr>
    </w:p>
    <w:p w:rsidR="009A489D" w:rsidRPr="00BF33A3" w:rsidRDefault="009A489D" w:rsidP="00081387">
      <w:pPr>
        <w:pStyle w:val="MyMainStyle"/>
        <w:spacing w:after="120"/>
        <w:ind w:left="-142" w:firstLine="0"/>
        <w:jc w:val="center"/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classic_mutate</w:t>
      </w:r>
      <w:r w:rsidRPr="00BF33A3">
        <w:rPr>
          <w:rFonts w:ascii="Times New Roman" w:hAnsi="Times New Roman"/>
          <w:b/>
          <w:i/>
          <w:sz w:val="28"/>
          <w:szCs w:val="28"/>
          <w:lang w:val="en-US" w:eastAsia="ru-RU"/>
        </w:rPr>
        <w:t>.m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mutationChildren = classic_mutate(parents ,options,NVARS,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FitnessFcn, state, thisScore,thisPopulation,mutationRate)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mutationChildren = cell(length(parents),1);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numberOfGenes=length(thisPopulation{parents(1)});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i=1:length(parents)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parent = thisPopulation{parents(i)};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XorPoint=mod(ceil(rand(1)*10),numberOfGenes 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XorPoint==0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XorPoint=XorPoint+1;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 = parent;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child(XorPoint) = parent(XorPoint+1);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child(XorPoint+1) = parent(XorPoint);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mutationChildren{i} = child;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A489D" w:rsidRDefault="009A489D" w:rsidP="0008138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9A489D" w:rsidRPr="00BF33A3" w:rsidRDefault="009A489D" w:rsidP="00081387">
      <w:pPr>
        <w:pStyle w:val="MyMainStyle"/>
        <w:spacing w:after="120"/>
        <w:ind w:left="-142" w:firstLine="0"/>
        <w:jc w:val="center"/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O</w:t>
      </w:r>
      <w:r w:rsidRPr="00BF33A3">
        <w:rPr>
          <w:rFonts w:ascii="Times New Roman" w:hAnsi="Times New Roman"/>
          <w:b/>
          <w:i/>
          <w:sz w:val="28"/>
          <w:szCs w:val="28"/>
          <w:lang w:val="en-US" w:eastAsia="ru-RU"/>
        </w:rPr>
        <w:t>Xcrossover.m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xoverKids  = OXcrossover(parents,options,NVARS,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FitnessFcn,thisScore,thisPopulation)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nKids = length(parents)/2;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xoverKids = cell(nKids,1);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kidsIterator=1;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numberOfGenes=length(thisPopulation{parents(index)});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kidsIterator&lt;nKids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parent1 = thisPopulation{parents(index)};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 = index + 1;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parent2 = thisPopulation{parents(index)};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 = index + 1;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XorPoint=mod(ceil(rand(1)*10),numberOfGenes 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XorPoint==0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XorPoint=XorPoint+1;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child1=parent2;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l=XorPoint+1;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firstPartIterator=1:XorPoint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ismember(parent1(firstPartIterator), parent2((XorPoint+1):numberOfGenes))==0</w:t>
      </w:r>
    </w:p>
    <w:p w:rsidR="009A489D" w:rsidRPr="00F76139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76139">
        <w:rPr>
          <w:rFonts w:ascii="Courier New" w:hAnsi="Courier New" w:cs="Courier New"/>
          <w:color w:val="000000"/>
          <w:sz w:val="20"/>
          <w:szCs w:val="20"/>
          <w:lang w:val="en-US"/>
        </w:rPr>
        <w:t>child1(firstPartIterator)=parent1(firstPartIterator);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secondPartIterator=l:numberOfGenes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ismember(parent1(secondPartIterator), parent2((XorPoint+1):numberOfGenes))==0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child1(firstPartIterator)=parent1(secondPartIterator); l=l+1;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l=l+1;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xoverKids{kidsIterator} = child1; 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kidsIterator=kidsIterator+1;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child2=parent1;</w:t>
      </w:r>
    </w:p>
    <w:p w:rsidR="009A489D" w:rsidRPr="00BF33A3" w:rsidRDefault="009A489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xoverKids{kidsIterator} = child2;</w:t>
      </w:r>
    </w:p>
    <w:p w:rsidR="009A489D" w:rsidRDefault="009A489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kidsIterator=kidsIterator+1;</w:t>
      </w:r>
    </w:p>
    <w:p w:rsidR="009A489D" w:rsidRDefault="009A489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A489D" w:rsidRDefault="009A489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489D" w:rsidRDefault="009A489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489D" w:rsidRDefault="009A489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A489D" w:rsidRDefault="009A489D" w:rsidP="002F5059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Результат виконання завдання</w:t>
      </w:r>
    </w:p>
    <w:p w:rsidR="009A489D" w:rsidRDefault="009A489D" w:rsidP="002F5059">
      <w:pPr>
        <w:pStyle w:val="MyMainStyle"/>
        <w:spacing w:after="12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6139">
        <w:rPr>
          <w:rFonts w:ascii="Times New Roman" w:hAnsi="Times New Roman"/>
          <w:sz w:val="28"/>
          <w:szCs w:val="28"/>
          <w:lang w:val="uk-UA" w:eastAsia="ru-RU"/>
        </w:rPr>
        <w:t xml:space="preserve">Для зручного використання написаної програми розроблено графічний інтерфейс, що дає змогу самостійно вказувати такі параметри як: кількість міст, кількість поколінь, розмір популяції та обмежуючу площу. </w:t>
      </w:r>
      <w:r w:rsidRPr="002F5059">
        <w:rPr>
          <w:rFonts w:ascii="Times New Roman" w:hAnsi="Times New Roman"/>
          <w:sz w:val="28"/>
          <w:szCs w:val="28"/>
          <w:lang w:eastAsia="ru-RU"/>
        </w:rPr>
        <w:t>Зокрема, границі можуть бути задані квадратом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(рис.1)</w:t>
      </w:r>
      <w:r w:rsidRPr="002F5059">
        <w:rPr>
          <w:rFonts w:ascii="Times New Roman" w:hAnsi="Times New Roman"/>
          <w:sz w:val="28"/>
          <w:szCs w:val="28"/>
          <w:lang w:eastAsia="ru-RU"/>
        </w:rPr>
        <w:t>, трикутником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(рис.2)</w:t>
      </w:r>
      <w:r w:rsidRPr="002F5059">
        <w:rPr>
          <w:rFonts w:ascii="Times New Roman" w:hAnsi="Times New Roman"/>
          <w:sz w:val="28"/>
          <w:szCs w:val="28"/>
          <w:lang w:eastAsia="ru-RU"/>
        </w:rPr>
        <w:t xml:space="preserve"> та колом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(рис.3)</w:t>
      </w:r>
      <w:r w:rsidRPr="002F5059">
        <w:rPr>
          <w:rFonts w:ascii="Times New Roman" w:hAnsi="Times New Roman"/>
          <w:sz w:val="28"/>
          <w:szCs w:val="28"/>
          <w:lang w:eastAsia="ru-RU"/>
        </w:rPr>
        <w:t>.</w:t>
      </w:r>
    </w:p>
    <w:p w:rsidR="009A489D" w:rsidRDefault="009A489D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 w:rsidRPr="00CC2616">
        <w:rPr>
          <w:noProof/>
          <w:sz w:val="28"/>
          <w:szCs w:val="28"/>
          <w:lang w:val="en-US"/>
        </w:rPr>
        <w:pict>
          <v:shape id="Рисунок 2" o:spid="_x0000_i1027" type="#_x0000_t75" style="width:276.75pt;height:228pt;visibility:visible">
            <v:imagedata r:id="rId9" o:title=""/>
          </v:shape>
        </w:pict>
      </w:r>
    </w:p>
    <w:p w:rsidR="009A489D" w:rsidRDefault="009A489D" w:rsidP="002F5059">
      <w:pPr>
        <w:autoSpaceDE w:val="0"/>
        <w:autoSpaceDN w:val="0"/>
        <w:adjustRightInd w:val="0"/>
        <w:jc w:val="center"/>
        <w:rPr>
          <w:i/>
          <w:sz w:val="28"/>
          <w:szCs w:val="28"/>
          <w:lang w:val="uk-UA"/>
        </w:rPr>
      </w:pPr>
      <w:r w:rsidRPr="002F5059">
        <w:rPr>
          <w:i/>
          <w:sz w:val="28"/>
          <w:szCs w:val="28"/>
        </w:rPr>
        <w:t>Рис.</w:t>
      </w:r>
      <w:r w:rsidRPr="002F5059">
        <w:rPr>
          <w:i/>
          <w:sz w:val="28"/>
          <w:szCs w:val="28"/>
          <w:lang w:val="uk-UA"/>
        </w:rPr>
        <w:t>1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1</w:t>
      </w:r>
      <w:r w:rsidRPr="002F5059">
        <w:rPr>
          <w:i/>
          <w:sz w:val="28"/>
          <w:szCs w:val="28"/>
        </w:rPr>
        <w:t>0 міст.</w:t>
      </w:r>
    </w:p>
    <w:p w:rsidR="009A489D" w:rsidRPr="00F76139" w:rsidRDefault="009A489D" w:rsidP="002F5059">
      <w:pPr>
        <w:autoSpaceDE w:val="0"/>
        <w:autoSpaceDN w:val="0"/>
        <w:adjustRightInd w:val="0"/>
        <w:jc w:val="center"/>
        <w:rPr>
          <w:i/>
          <w:sz w:val="28"/>
          <w:szCs w:val="28"/>
          <w:lang w:val="uk-UA"/>
        </w:rPr>
      </w:pPr>
    </w:p>
    <w:p w:rsidR="009A489D" w:rsidRDefault="009A489D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 w:rsidRPr="00CC2616">
        <w:rPr>
          <w:noProof/>
          <w:sz w:val="28"/>
          <w:szCs w:val="28"/>
          <w:lang w:val="en-US"/>
        </w:rPr>
        <w:pict>
          <v:shape id="Рисунок 3" o:spid="_x0000_i1028" type="#_x0000_t75" style="width:315pt;height:259.5pt;visibility:visible">
            <v:imagedata r:id="rId10" o:title=""/>
          </v:shape>
        </w:pict>
      </w:r>
    </w:p>
    <w:p w:rsidR="009A489D" w:rsidRPr="002F5059" w:rsidRDefault="009A489D" w:rsidP="002F5059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2F5059">
        <w:rPr>
          <w:i/>
          <w:sz w:val="28"/>
          <w:szCs w:val="28"/>
        </w:rPr>
        <w:t>Рис.</w:t>
      </w:r>
      <w:r>
        <w:rPr>
          <w:i/>
          <w:sz w:val="28"/>
          <w:szCs w:val="28"/>
          <w:lang w:val="uk-UA"/>
        </w:rPr>
        <w:t>2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2</w:t>
      </w:r>
      <w:r w:rsidRPr="002F5059">
        <w:rPr>
          <w:i/>
          <w:sz w:val="28"/>
          <w:szCs w:val="28"/>
        </w:rPr>
        <w:t>0 міст.</w:t>
      </w:r>
    </w:p>
    <w:p w:rsidR="009A489D" w:rsidRPr="002F5059" w:rsidRDefault="009A489D" w:rsidP="002F5059">
      <w:pPr>
        <w:pStyle w:val="MyMainStyle"/>
        <w:spacing w:after="120"/>
        <w:jc w:val="center"/>
        <w:rPr>
          <w:sz w:val="28"/>
          <w:szCs w:val="28"/>
        </w:rPr>
      </w:pPr>
    </w:p>
    <w:p w:rsidR="009A489D" w:rsidRDefault="009A489D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 w:rsidRPr="00CC2616">
        <w:rPr>
          <w:noProof/>
          <w:sz w:val="28"/>
          <w:szCs w:val="28"/>
          <w:lang w:val="en-US"/>
        </w:rPr>
        <w:pict>
          <v:shape id="Рисунок 4" o:spid="_x0000_i1029" type="#_x0000_t75" style="width:246.75pt;height:203.25pt;visibility:visible">
            <v:imagedata r:id="rId11" o:title=""/>
          </v:shape>
        </w:pict>
      </w:r>
    </w:p>
    <w:p w:rsidR="009A489D" w:rsidRDefault="009A489D" w:rsidP="00853E4C">
      <w:pPr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  <w:lang w:val="uk-UA"/>
        </w:rPr>
      </w:pPr>
      <w:r w:rsidRPr="002F5059">
        <w:rPr>
          <w:i/>
          <w:sz w:val="28"/>
          <w:szCs w:val="28"/>
        </w:rPr>
        <w:t>Рис.</w:t>
      </w:r>
      <w:r>
        <w:rPr>
          <w:i/>
          <w:sz w:val="28"/>
          <w:szCs w:val="28"/>
          <w:lang w:val="uk-UA"/>
        </w:rPr>
        <w:t>3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5</w:t>
      </w:r>
      <w:r w:rsidRPr="002F5059">
        <w:rPr>
          <w:i/>
          <w:sz w:val="28"/>
          <w:szCs w:val="28"/>
        </w:rPr>
        <w:t>0 міст.</w:t>
      </w:r>
    </w:p>
    <w:p w:rsidR="009A489D" w:rsidRDefault="009A489D" w:rsidP="00853E4C">
      <w:pPr>
        <w:autoSpaceDE w:val="0"/>
        <w:autoSpaceDN w:val="0"/>
        <w:adjustRightInd w:val="0"/>
        <w:spacing w:line="360" w:lineRule="auto"/>
        <w:ind w:left="-540" w:firstLine="360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  <w:lang w:val="uk-UA"/>
        </w:rPr>
        <w:t>: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Optimization terminated: maximum number of generations exceeded.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x =     [1x50 double]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fval =   18.3029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reason =     0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output = 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problemtype: 'unconstrained'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   rngstate: [1x1 struct]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generations: 100</w:t>
      </w:r>
    </w:p>
    <w:p w:rsidR="009A489D" w:rsidRPr="00853E4C" w:rsidRDefault="009A489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  funccount: 2020</w:t>
      </w:r>
    </w:p>
    <w:p w:rsidR="009A489D" w:rsidRPr="00564A0B" w:rsidRDefault="009A489D" w:rsidP="00D02591">
      <w:pPr>
        <w:autoSpaceDE w:val="0"/>
        <w:autoSpaceDN w:val="0"/>
        <w:adjustRightInd w:val="0"/>
        <w:ind w:left="-539" w:firstLine="357"/>
        <w:jc w:val="both"/>
        <w:rPr>
          <w:lang w:val="en-GB"/>
        </w:rPr>
      </w:pPr>
      <w:r w:rsidRPr="00853E4C">
        <w:rPr>
          <w:lang w:val="uk-UA"/>
        </w:rPr>
        <w:t xml:space="preserve">        message: [1x64 char]</w:t>
      </w:r>
    </w:p>
    <w:p w:rsidR="009A489D" w:rsidRDefault="009A489D" w:rsidP="002F5059">
      <w:pPr>
        <w:autoSpaceDE w:val="0"/>
        <w:autoSpaceDN w:val="0"/>
        <w:adjustRightInd w:val="0"/>
        <w:spacing w:line="360" w:lineRule="auto"/>
        <w:jc w:val="right"/>
        <w:rPr>
          <w:i/>
          <w:color w:val="000000"/>
          <w:sz w:val="28"/>
          <w:szCs w:val="28"/>
          <w:lang w:val="uk-UA"/>
        </w:rPr>
      </w:pPr>
      <w:r w:rsidRPr="0061376F">
        <w:rPr>
          <w:i/>
          <w:color w:val="000000"/>
          <w:sz w:val="28"/>
          <w:szCs w:val="28"/>
          <w:lang w:val="uk-UA"/>
        </w:rPr>
        <w:t>Таблиця 1.</w:t>
      </w:r>
    </w:p>
    <w:p w:rsidR="009A489D" w:rsidRPr="002F5059" w:rsidRDefault="009A489D" w:rsidP="002F505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2F5059">
        <w:rPr>
          <w:b/>
          <w:color w:val="000000"/>
          <w:sz w:val="28"/>
          <w:szCs w:val="28"/>
          <w:lang w:val="uk-UA"/>
        </w:rPr>
        <w:t>Таблиця порівняння кількості міст і популяції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71"/>
        <w:gridCol w:w="859"/>
        <w:gridCol w:w="860"/>
        <w:gridCol w:w="916"/>
        <w:gridCol w:w="986"/>
        <w:gridCol w:w="860"/>
        <w:gridCol w:w="916"/>
        <w:gridCol w:w="986"/>
        <w:gridCol w:w="986"/>
        <w:gridCol w:w="986"/>
      </w:tblGrid>
      <w:tr w:rsidR="009A489D" w:rsidRPr="00D771B8" w:rsidTr="002F5059">
        <w:tc>
          <w:tcPr>
            <w:tcW w:w="1671" w:type="dxa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Кількість міст</w:t>
            </w:r>
          </w:p>
        </w:tc>
        <w:tc>
          <w:tcPr>
            <w:tcW w:w="2635" w:type="dxa"/>
            <w:gridSpan w:val="3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10</w:t>
            </w:r>
          </w:p>
        </w:tc>
        <w:tc>
          <w:tcPr>
            <w:tcW w:w="2762" w:type="dxa"/>
            <w:gridSpan w:val="3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D771B8">
              <w:rPr>
                <w:sz w:val="28"/>
                <w:szCs w:val="28"/>
              </w:rPr>
              <w:t>0</w:t>
            </w:r>
          </w:p>
        </w:tc>
      </w:tr>
      <w:tr w:rsidR="009A489D" w:rsidRPr="00D771B8" w:rsidTr="002F5059">
        <w:tc>
          <w:tcPr>
            <w:tcW w:w="1671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Покоління</w:t>
            </w:r>
          </w:p>
        </w:tc>
        <w:tc>
          <w:tcPr>
            <w:tcW w:w="859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</w:tr>
      <w:tr w:rsidR="009A489D" w:rsidRPr="00D771B8" w:rsidTr="002F5059">
        <w:tc>
          <w:tcPr>
            <w:tcW w:w="1671" w:type="dxa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9A489D" w:rsidRPr="00D771B8" w:rsidTr="002F5059">
        <w:tc>
          <w:tcPr>
            <w:tcW w:w="1671" w:type="dxa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Довжина шляху</w:t>
            </w:r>
          </w:p>
        </w:tc>
        <w:tc>
          <w:tcPr>
            <w:tcW w:w="859" w:type="dxa"/>
          </w:tcPr>
          <w:p w:rsidR="009A489D" w:rsidRPr="00BF33A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3.0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60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2.15</w:t>
            </w:r>
          </w:p>
        </w:tc>
        <w:tc>
          <w:tcPr>
            <w:tcW w:w="916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2.65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7.46</w:t>
            </w:r>
          </w:p>
        </w:tc>
        <w:tc>
          <w:tcPr>
            <w:tcW w:w="860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8.02</w:t>
            </w:r>
          </w:p>
        </w:tc>
        <w:tc>
          <w:tcPr>
            <w:tcW w:w="916" w:type="dxa"/>
          </w:tcPr>
          <w:p w:rsidR="009A489D" w:rsidRPr="00D771B8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5.87</w:t>
            </w:r>
          </w:p>
        </w:tc>
        <w:tc>
          <w:tcPr>
            <w:tcW w:w="986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18.7</w:t>
            </w:r>
          </w:p>
        </w:tc>
        <w:tc>
          <w:tcPr>
            <w:tcW w:w="986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18.69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17.21</w:t>
            </w:r>
          </w:p>
        </w:tc>
      </w:tr>
      <w:tr w:rsidR="009A489D" w:rsidRPr="00D771B8" w:rsidTr="002F5059">
        <w:tc>
          <w:tcPr>
            <w:tcW w:w="1671" w:type="dxa"/>
          </w:tcPr>
          <w:p w:rsidR="009A489D" w:rsidRPr="00D771B8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Час виконання</w:t>
            </w:r>
            <w:r w:rsidRPr="00D771B8">
              <w:rPr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</w:t>
            </w:r>
          </w:p>
        </w:tc>
        <w:tc>
          <w:tcPr>
            <w:tcW w:w="860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16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D771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860" w:type="dxa"/>
          </w:tcPr>
          <w:p w:rsidR="009A489D" w:rsidRPr="00D771B8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916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4.17</w:t>
            </w:r>
          </w:p>
        </w:tc>
        <w:tc>
          <w:tcPr>
            <w:tcW w:w="986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1.24</w:t>
            </w:r>
          </w:p>
        </w:tc>
        <w:tc>
          <w:tcPr>
            <w:tcW w:w="986" w:type="dxa"/>
          </w:tcPr>
          <w:p w:rsidR="009A489D" w:rsidRPr="001078C3" w:rsidRDefault="009A489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3.47</w:t>
            </w:r>
          </w:p>
        </w:tc>
        <w:tc>
          <w:tcPr>
            <w:tcW w:w="986" w:type="dxa"/>
          </w:tcPr>
          <w:p w:rsidR="009A489D" w:rsidRPr="001078C3" w:rsidRDefault="009A489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7.39</w:t>
            </w:r>
          </w:p>
        </w:tc>
      </w:tr>
    </w:tbl>
    <w:p w:rsidR="009A489D" w:rsidRDefault="009A489D" w:rsidP="002F505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A489D" w:rsidRPr="00B7071E" w:rsidRDefault="009A489D" w:rsidP="00B7071E">
      <w:pPr>
        <w:spacing w:line="360" w:lineRule="auto"/>
        <w:ind w:firstLine="357"/>
        <w:jc w:val="both"/>
        <w:rPr>
          <w:sz w:val="28"/>
          <w:szCs w:val="28"/>
        </w:rPr>
      </w:pPr>
      <w:r w:rsidRPr="00B7071E">
        <w:rPr>
          <w:sz w:val="28"/>
          <w:szCs w:val="28"/>
        </w:rPr>
        <w:t xml:space="preserve">Тестувати ефективність роботи алгоритму </w:t>
      </w:r>
      <w:r>
        <w:rPr>
          <w:sz w:val="28"/>
          <w:szCs w:val="28"/>
          <w:lang w:val="uk-UA"/>
        </w:rPr>
        <w:t>було проведено</w:t>
      </w:r>
      <w:r w:rsidRPr="00B7071E">
        <w:rPr>
          <w:sz w:val="28"/>
          <w:szCs w:val="28"/>
        </w:rPr>
        <w:t xml:space="preserve"> на основі трьох видів задачі комівояжера – для 10, 20 та 50 міст (тобто кількості змінних).</w:t>
      </w:r>
      <w:r>
        <w:rPr>
          <w:sz w:val="28"/>
          <w:szCs w:val="28"/>
          <w:lang w:val="uk-UA"/>
        </w:rPr>
        <w:t xml:space="preserve"> </w:t>
      </w:r>
      <w:r w:rsidRPr="00B7071E">
        <w:rPr>
          <w:sz w:val="28"/>
          <w:szCs w:val="28"/>
        </w:rPr>
        <w:t>Ефективність роботи ГА для задачі комівояжера прийнято оцінювати на основі довжини шляху. Чим значення цього параметру менше, тим краще.</w:t>
      </w:r>
    </w:p>
    <w:p w:rsidR="009A489D" w:rsidRDefault="009A489D" w:rsidP="00B34D9E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9A489D" w:rsidRDefault="009A489D" w:rsidP="00B34D9E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9A489D" w:rsidRDefault="009A489D" w:rsidP="005D190A">
      <w:pPr>
        <w:spacing w:line="360" w:lineRule="auto"/>
        <w:ind w:firstLine="539"/>
        <w:jc w:val="both"/>
        <w:rPr>
          <w:sz w:val="28"/>
          <w:szCs w:val="28"/>
        </w:rPr>
      </w:pPr>
      <w:r w:rsidRPr="005D190A">
        <w:rPr>
          <w:b/>
          <w:sz w:val="28"/>
          <w:szCs w:val="28"/>
        </w:rPr>
        <w:t>Висновок:</w:t>
      </w:r>
      <w:r w:rsidRPr="005D190A">
        <w:rPr>
          <w:sz w:val="28"/>
          <w:szCs w:val="28"/>
        </w:rPr>
        <w:t xml:space="preserve"> під час виконання лабораторної роботи, я ознайоми</w:t>
      </w:r>
      <w:r>
        <w:rPr>
          <w:sz w:val="28"/>
          <w:szCs w:val="28"/>
          <w:lang w:val="uk-UA"/>
        </w:rPr>
        <w:t>вся</w:t>
      </w:r>
      <w:r w:rsidRPr="005D190A">
        <w:rPr>
          <w:sz w:val="28"/>
          <w:szCs w:val="28"/>
        </w:rPr>
        <w:t xml:space="preserve"> з основними принципами застосування еволюційних методів до задач комбінаторної оптимізації. Згідно з лабораторним завданням я написа</w:t>
      </w:r>
      <w:r>
        <w:rPr>
          <w:sz w:val="28"/>
          <w:szCs w:val="28"/>
          <w:lang w:val="uk-UA"/>
        </w:rPr>
        <w:t>в</w:t>
      </w:r>
      <w:r w:rsidRPr="005D190A">
        <w:rPr>
          <w:sz w:val="28"/>
          <w:szCs w:val="28"/>
        </w:rPr>
        <w:t xml:space="preserve"> програму за допомогою середовища Matlab, що дозволяє розв’язувати різні види задач комівояжера з застосування генетичних алгоритмів. </w:t>
      </w:r>
    </w:p>
    <w:p w:rsidR="009A489D" w:rsidRPr="00CA1829" w:rsidRDefault="009A489D" w:rsidP="005D190A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sectPr w:rsidR="009A489D" w:rsidRPr="00CA1829" w:rsidSect="00384D74">
      <w:footerReference w:type="even" r:id="rId12"/>
      <w:footerReference w:type="default" r:id="rId13"/>
      <w:type w:val="continuous"/>
      <w:pgSz w:w="11906" w:h="16838"/>
      <w:pgMar w:top="540" w:right="566" w:bottom="54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89D" w:rsidRDefault="009A489D">
      <w:r>
        <w:separator/>
      </w:r>
    </w:p>
  </w:endnote>
  <w:endnote w:type="continuationSeparator" w:id="0">
    <w:p w:rsidR="009A489D" w:rsidRDefault="009A4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89D" w:rsidRDefault="009A489D" w:rsidP="00601F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489D" w:rsidRDefault="009A489D" w:rsidP="002109F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89D" w:rsidRDefault="009A489D" w:rsidP="00601F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9A489D" w:rsidRDefault="009A489D" w:rsidP="002109F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89D" w:rsidRDefault="009A489D">
      <w:r>
        <w:separator/>
      </w:r>
    </w:p>
  </w:footnote>
  <w:footnote w:type="continuationSeparator" w:id="0">
    <w:p w:rsidR="009A489D" w:rsidRDefault="009A4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E668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7F01E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CE201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5FEF0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B7024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428F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A08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0C55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2E8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1C2D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01A86"/>
    <w:multiLevelType w:val="hybridMultilevel"/>
    <w:tmpl w:val="9264AE00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  <w:rPr>
        <w:rFonts w:cs="Times New Roman"/>
      </w:rPr>
    </w:lvl>
  </w:abstractNum>
  <w:abstractNum w:abstractNumId="11">
    <w:nsid w:val="052474C0"/>
    <w:multiLevelType w:val="hybridMultilevel"/>
    <w:tmpl w:val="11ECD248"/>
    <w:lvl w:ilvl="0" w:tplc="918AEDA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2">
    <w:nsid w:val="05BB14FE"/>
    <w:multiLevelType w:val="hybridMultilevel"/>
    <w:tmpl w:val="2496E41C"/>
    <w:lvl w:ilvl="0" w:tplc="26AE258E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3">
    <w:nsid w:val="07491CE7"/>
    <w:multiLevelType w:val="hybridMultilevel"/>
    <w:tmpl w:val="C50E4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D30C4"/>
    <w:multiLevelType w:val="hybridMultilevel"/>
    <w:tmpl w:val="3208BB5A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  <w:rPr>
        <w:rFonts w:cs="Times New Roman"/>
      </w:rPr>
    </w:lvl>
  </w:abstractNum>
  <w:abstractNum w:abstractNumId="15">
    <w:nsid w:val="0A451D49"/>
    <w:multiLevelType w:val="hybridMultilevel"/>
    <w:tmpl w:val="6D6A14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B2F48B2"/>
    <w:multiLevelType w:val="multilevel"/>
    <w:tmpl w:val="159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1633356"/>
    <w:multiLevelType w:val="hybridMultilevel"/>
    <w:tmpl w:val="6DF487A4"/>
    <w:lvl w:ilvl="0" w:tplc="DAB29A26">
      <w:start w:val="1"/>
      <w:numFmt w:val="bullet"/>
      <w:pStyle w:val="NoSpacing1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12A43FEA"/>
    <w:multiLevelType w:val="multilevel"/>
    <w:tmpl w:val="479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81062AB"/>
    <w:multiLevelType w:val="multilevel"/>
    <w:tmpl w:val="2CF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9E75F43"/>
    <w:multiLevelType w:val="hybridMultilevel"/>
    <w:tmpl w:val="B79A1706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  <w:rPr>
        <w:rFonts w:cs="Times New Roman"/>
      </w:rPr>
    </w:lvl>
  </w:abstractNum>
  <w:abstractNum w:abstractNumId="21">
    <w:nsid w:val="1A172A15"/>
    <w:multiLevelType w:val="hybridMultilevel"/>
    <w:tmpl w:val="47201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24BD1E52"/>
    <w:multiLevelType w:val="hybridMultilevel"/>
    <w:tmpl w:val="C56EA0F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54609F8"/>
    <w:multiLevelType w:val="hybridMultilevel"/>
    <w:tmpl w:val="242C30F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4">
    <w:nsid w:val="37294B98"/>
    <w:multiLevelType w:val="singleLevel"/>
    <w:tmpl w:val="6896A9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25">
    <w:nsid w:val="377246E4"/>
    <w:multiLevelType w:val="multilevel"/>
    <w:tmpl w:val="9A08C8B0"/>
    <w:lvl w:ilvl="0">
      <w:start w:val="1"/>
      <w:numFmt w:val="decimal"/>
      <w:lvlText w:val="%1."/>
      <w:lvlJc w:val="left"/>
      <w:pPr>
        <w:ind w:left="21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cs="Times New Roman" w:hint="default"/>
      </w:rPr>
    </w:lvl>
  </w:abstractNum>
  <w:abstractNum w:abstractNumId="26">
    <w:nsid w:val="3C7D5977"/>
    <w:multiLevelType w:val="multilevel"/>
    <w:tmpl w:val="C86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3EA87F99"/>
    <w:multiLevelType w:val="hybridMultilevel"/>
    <w:tmpl w:val="536A860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0A82ADC"/>
    <w:multiLevelType w:val="hybridMultilevel"/>
    <w:tmpl w:val="735C1AFA"/>
    <w:lvl w:ilvl="0" w:tplc="AD60B4B8">
      <w:start w:val="1"/>
      <w:numFmt w:val="decimal"/>
      <w:lvlText w:val="%1)"/>
      <w:lvlJc w:val="left"/>
      <w:pPr>
        <w:ind w:left="578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30">
    <w:nsid w:val="450B79EE"/>
    <w:multiLevelType w:val="hybridMultilevel"/>
    <w:tmpl w:val="08286A90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1">
    <w:nsid w:val="45824D22"/>
    <w:multiLevelType w:val="hybridMultilevel"/>
    <w:tmpl w:val="3D9AB18E"/>
    <w:lvl w:ilvl="0" w:tplc="19C2A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FA408E4"/>
    <w:multiLevelType w:val="multilevel"/>
    <w:tmpl w:val="A70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185444"/>
    <w:multiLevelType w:val="hybridMultilevel"/>
    <w:tmpl w:val="CBFC341C"/>
    <w:lvl w:ilvl="0" w:tplc="A3B28C3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3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0B0D62"/>
    <w:multiLevelType w:val="hybridMultilevel"/>
    <w:tmpl w:val="27F65954"/>
    <w:lvl w:ilvl="0" w:tplc="43E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8434B08"/>
    <w:multiLevelType w:val="hybridMultilevel"/>
    <w:tmpl w:val="5750F0D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AE601C2"/>
    <w:multiLevelType w:val="multilevel"/>
    <w:tmpl w:val="5CD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E360721"/>
    <w:multiLevelType w:val="hybridMultilevel"/>
    <w:tmpl w:val="7B92338E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07B2CB9"/>
    <w:multiLevelType w:val="hybridMultilevel"/>
    <w:tmpl w:val="DE7854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3366A61"/>
    <w:multiLevelType w:val="hybridMultilevel"/>
    <w:tmpl w:val="F27C3076"/>
    <w:lvl w:ilvl="0" w:tplc="E29A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B9B40B3"/>
    <w:multiLevelType w:val="multilevel"/>
    <w:tmpl w:val="880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F717762"/>
    <w:multiLevelType w:val="multilevel"/>
    <w:tmpl w:val="6C9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</w:num>
  <w:num w:numId="3">
    <w:abstractNumId w:val="19"/>
  </w:num>
  <w:num w:numId="4">
    <w:abstractNumId w:val="44"/>
  </w:num>
  <w:num w:numId="5">
    <w:abstractNumId w:val="26"/>
  </w:num>
  <w:num w:numId="6">
    <w:abstractNumId w:val="43"/>
  </w:num>
  <w:num w:numId="7">
    <w:abstractNumId w:val="18"/>
  </w:num>
  <w:num w:numId="8">
    <w:abstractNumId w:val="32"/>
  </w:num>
  <w:num w:numId="9">
    <w:abstractNumId w:val="16"/>
  </w:num>
  <w:num w:numId="10">
    <w:abstractNumId w:val="36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0"/>
  </w:num>
  <w:num w:numId="24">
    <w:abstractNumId w:val="14"/>
  </w:num>
  <w:num w:numId="25">
    <w:abstractNumId w:val="24"/>
  </w:num>
  <w:num w:numId="26">
    <w:abstractNumId w:val="21"/>
  </w:num>
  <w:num w:numId="27">
    <w:abstractNumId w:val="15"/>
  </w:num>
  <w:num w:numId="28">
    <w:abstractNumId w:val="23"/>
  </w:num>
  <w:num w:numId="29">
    <w:abstractNumId w:val="40"/>
  </w:num>
  <w:num w:numId="30">
    <w:abstractNumId w:val="17"/>
  </w:num>
  <w:num w:numId="31">
    <w:abstractNumId w:val="35"/>
  </w:num>
  <w:num w:numId="32">
    <w:abstractNumId w:val="30"/>
  </w:num>
  <w:num w:numId="33">
    <w:abstractNumId w:val="31"/>
  </w:num>
  <w:num w:numId="34">
    <w:abstractNumId w:val="22"/>
  </w:num>
  <w:num w:numId="35">
    <w:abstractNumId w:val="38"/>
  </w:num>
  <w:num w:numId="36">
    <w:abstractNumId w:val="34"/>
  </w:num>
  <w:num w:numId="37">
    <w:abstractNumId w:val="39"/>
  </w:num>
  <w:num w:numId="38">
    <w:abstractNumId w:val="28"/>
  </w:num>
  <w:num w:numId="39">
    <w:abstractNumId w:val="11"/>
  </w:num>
  <w:num w:numId="40">
    <w:abstractNumId w:val="12"/>
  </w:num>
  <w:num w:numId="41">
    <w:abstractNumId w:val="37"/>
  </w:num>
  <w:num w:numId="42">
    <w:abstractNumId w:val="33"/>
  </w:num>
  <w:num w:numId="43">
    <w:abstractNumId w:val="42"/>
  </w:num>
  <w:num w:numId="44">
    <w:abstractNumId w:val="41"/>
  </w:num>
  <w:num w:numId="45">
    <w:abstractNumId w:val="27"/>
  </w:num>
  <w:num w:numId="46">
    <w:abstractNumId w:val="25"/>
  </w:num>
  <w:num w:numId="47">
    <w:abstractNumId w:val="2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2381"/>
    <w:rsid w:val="00006DBE"/>
    <w:rsid w:val="000133F1"/>
    <w:rsid w:val="00013E8E"/>
    <w:rsid w:val="00013F3B"/>
    <w:rsid w:val="000218AB"/>
    <w:rsid w:val="0002363A"/>
    <w:rsid w:val="0002542A"/>
    <w:rsid w:val="0002591F"/>
    <w:rsid w:val="0003332C"/>
    <w:rsid w:val="000339B2"/>
    <w:rsid w:val="00035E36"/>
    <w:rsid w:val="000506EF"/>
    <w:rsid w:val="00052D55"/>
    <w:rsid w:val="00057048"/>
    <w:rsid w:val="000626B4"/>
    <w:rsid w:val="000630C7"/>
    <w:rsid w:val="00066AC9"/>
    <w:rsid w:val="00071945"/>
    <w:rsid w:val="00081387"/>
    <w:rsid w:val="00081CB6"/>
    <w:rsid w:val="00083F59"/>
    <w:rsid w:val="0008561A"/>
    <w:rsid w:val="00092083"/>
    <w:rsid w:val="0009424F"/>
    <w:rsid w:val="00096890"/>
    <w:rsid w:val="000A1187"/>
    <w:rsid w:val="000A205B"/>
    <w:rsid w:val="000A2107"/>
    <w:rsid w:val="000A50FE"/>
    <w:rsid w:val="000A52AE"/>
    <w:rsid w:val="000A7AD2"/>
    <w:rsid w:val="000B07A0"/>
    <w:rsid w:val="000B1785"/>
    <w:rsid w:val="000B4ADB"/>
    <w:rsid w:val="000B5A3B"/>
    <w:rsid w:val="000C01BC"/>
    <w:rsid w:val="000C4932"/>
    <w:rsid w:val="000D0050"/>
    <w:rsid w:val="000D4B63"/>
    <w:rsid w:val="000E0107"/>
    <w:rsid w:val="000E0677"/>
    <w:rsid w:val="000E06EB"/>
    <w:rsid w:val="000E108A"/>
    <w:rsid w:val="000E28AB"/>
    <w:rsid w:val="000E464C"/>
    <w:rsid w:val="000E4D5F"/>
    <w:rsid w:val="000E4E1E"/>
    <w:rsid w:val="000E7F96"/>
    <w:rsid w:val="000F07C8"/>
    <w:rsid w:val="000F2143"/>
    <w:rsid w:val="000F63C9"/>
    <w:rsid w:val="00102375"/>
    <w:rsid w:val="00106550"/>
    <w:rsid w:val="001078C3"/>
    <w:rsid w:val="00110C6A"/>
    <w:rsid w:val="0011628C"/>
    <w:rsid w:val="0011716F"/>
    <w:rsid w:val="001227C9"/>
    <w:rsid w:val="0012550C"/>
    <w:rsid w:val="00134559"/>
    <w:rsid w:val="00134AA8"/>
    <w:rsid w:val="001434EA"/>
    <w:rsid w:val="00143821"/>
    <w:rsid w:val="00145B2A"/>
    <w:rsid w:val="00153383"/>
    <w:rsid w:val="00165995"/>
    <w:rsid w:val="0018338B"/>
    <w:rsid w:val="00183AEA"/>
    <w:rsid w:val="00184041"/>
    <w:rsid w:val="00185851"/>
    <w:rsid w:val="0018620A"/>
    <w:rsid w:val="00197578"/>
    <w:rsid w:val="001B4503"/>
    <w:rsid w:val="001C5EFD"/>
    <w:rsid w:val="001D45A8"/>
    <w:rsid w:val="001D5120"/>
    <w:rsid w:val="001E11E3"/>
    <w:rsid w:val="001E429A"/>
    <w:rsid w:val="001E6560"/>
    <w:rsid w:val="001E65B7"/>
    <w:rsid w:val="001F52B1"/>
    <w:rsid w:val="001F5ACD"/>
    <w:rsid w:val="001F788E"/>
    <w:rsid w:val="00201CCD"/>
    <w:rsid w:val="00210222"/>
    <w:rsid w:val="002109FE"/>
    <w:rsid w:val="00210F2C"/>
    <w:rsid w:val="00215B3F"/>
    <w:rsid w:val="00222605"/>
    <w:rsid w:val="002229F0"/>
    <w:rsid w:val="00223D04"/>
    <w:rsid w:val="0022432D"/>
    <w:rsid w:val="00233B12"/>
    <w:rsid w:val="00233EAB"/>
    <w:rsid w:val="0023619A"/>
    <w:rsid w:val="00236715"/>
    <w:rsid w:val="002404D3"/>
    <w:rsid w:val="002463C8"/>
    <w:rsid w:val="00250353"/>
    <w:rsid w:val="00253745"/>
    <w:rsid w:val="00256BB2"/>
    <w:rsid w:val="002621EB"/>
    <w:rsid w:val="002636F0"/>
    <w:rsid w:val="0026537A"/>
    <w:rsid w:val="00266825"/>
    <w:rsid w:val="0027153C"/>
    <w:rsid w:val="002720E8"/>
    <w:rsid w:val="00273EBE"/>
    <w:rsid w:val="00277140"/>
    <w:rsid w:val="00277FF3"/>
    <w:rsid w:val="00280BC1"/>
    <w:rsid w:val="00280E40"/>
    <w:rsid w:val="00281BF5"/>
    <w:rsid w:val="00284F1C"/>
    <w:rsid w:val="00286A9C"/>
    <w:rsid w:val="00286EE8"/>
    <w:rsid w:val="00291ED4"/>
    <w:rsid w:val="002A0ED2"/>
    <w:rsid w:val="002A4A77"/>
    <w:rsid w:val="002A581C"/>
    <w:rsid w:val="002A5C50"/>
    <w:rsid w:val="002A7B94"/>
    <w:rsid w:val="002B39B1"/>
    <w:rsid w:val="002B435E"/>
    <w:rsid w:val="002B464D"/>
    <w:rsid w:val="002B49B9"/>
    <w:rsid w:val="002B6D79"/>
    <w:rsid w:val="002C2264"/>
    <w:rsid w:val="002C551A"/>
    <w:rsid w:val="002C5D41"/>
    <w:rsid w:val="002D02C3"/>
    <w:rsid w:val="002D2E1A"/>
    <w:rsid w:val="002D41B3"/>
    <w:rsid w:val="002D4AB6"/>
    <w:rsid w:val="002F5059"/>
    <w:rsid w:val="002F64E8"/>
    <w:rsid w:val="00300A93"/>
    <w:rsid w:val="00301634"/>
    <w:rsid w:val="00303ED8"/>
    <w:rsid w:val="00303F2B"/>
    <w:rsid w:val="003076CE"/>
    <w:rsid w:val="00315BDF"/>
    <w:rsid w:val="00317EBD"/>
    <w:rsid w:val="00320C54"/>
    <w:rsid w:val="003236FE"/>
    <w:rsid w:val="00324440"/>
    <w:rsid w:val="003258BC"/>
    <w:rsid w:val="00330699"/>
    <w:rsid w:val="00334FA6"/>
    <w:rsid w:val="003368FF"/>
    <w:rsid w:val="00346782"/>
    <w:rsid w:val="00347688"/>
    <w:rsid w:val="00351DB9"/>
    <w:rsid w:val="00351E86"/>
    <w:rsid w:val="00356ED9"/>
    <w:rsid w:val="00357444"/>
    <w:rsid w:val="0036024A"/>
    <w:rsid w:val="003640F4"/>
    <w:rsid w:val="00365BA2"/>
    <w:rsid w:val="0037071A"/>
    <w:rsid w:val="00376378"/>
    <w:rsid w:val="00383DC1"/>
    <w:rsid w:val="00384D74"/>
    <w:rsid w:val="003918C2"/>
    <w:rsid w:val="003A15B6"/>
    <w:rsid w:val="003B1662"/>
    <w:rsid w:val="003B638E"/>
    <w:rsid w:val="003C2381"/>
    <w:rsid w:val="003C2683"/>
    <w:rsid w:val="003C4FCD"/>
    <w:rsid w:val="003C62CC"/>
    <w:rsid w:val="003D6F82"/>
    <w:rsid w:val="003E0AD6"/>
    <w:rsid w:val="00401B7D"/>
    <w:rsid w:val="00405432"/>
    <w:rsid w:val="00420043"/>
    <w:rsid w:val="0042719F"/>
    <w:rsid w:val="00427D43"/>
    <w:rsid w:val="00431390"/>
    <w:rsid w:val="0043247C"/>
    <w:rsid w:val="00435E89"/>
    <w:rsid w:val="00436EF7"/>
    <w:rsid w:val="00445411"/>
    <w:rsid w:val="00447691"/>
    <w:rsid w:val="004528F7"/>
    <w:rsid w:val="0046046A"/>
    <w:rsid w:val="004639F1"/>
    <w:rsid w:val="0046411E"/>
    <w:rsid w:val="00465635"/>
    <w:rsid w:val="00467E5A"/>
    <w:rsid w:val="0047096D"/>
    <w:rsid w:val="004715FF"/>
    <w:rsid w:val="00472A10"/>
    <w:rsid w:val="0047491A"/>
    <w:rsid w:val="004768D1"/>
    <w:rsid w:val="00490646"/>
    <w:rsid w:val="004912F9"/>
    <w:rsid w:val="004A583A"/>
    <w:rsid w:val="004B0C14"/>
    <w:rsid w:val="004B34AB"/>
    <w:rsid w:val="004D69B1"/>
    <w:rsid w:val="004D7B12"/>
    <w:rsid w:val="004E1CF8"/>
    <w:rsid w:val="004E59B9"/>
    <w:rsid w:val="004E6DD8"/>
    <w:rsid w:val="004E7DCF"/>
    <w:rsid w:val="004F2786"/>
    <w:rsid w:val="004F708A"/>
    <w:rsid w:val="00500A68"/>
    <w:rsid w:val="00504BB3"/>
    <w:rsid w:val="00506BDF"/>
    <w:rsid w:val="00511AD0"/>
    <w:rsid w:val="0051248F"/>
    <w:rsid w:val="005126D3"/>
    <w:rsid w:val="00513C09"/>
    <w:rsid w:val="00513DC5"/>
    <w:rsid w:val="00516118"/>
    <w:rsid w:val="00520D70"/>
    <w:rsid w:val="0052117C"/>
    <w:rsid w:val="00521333"/>
    <w:rsid w:val="005234F7"/>
    <w:rsid w:val="00523FD6"/>
    <w:rsid w:val="00524AD4"/>
    <w:rsid w:val="005307A4"/>
    <w:rsid w:val="00530C11"/>
    <w:rsid w:val="00537FAF"/>
    <w:rsid w:val="00544ECA"/>
    <w:rsid w:val="00546179"/>
    <w:rsid w:val="00564A0B"/>
    <w:rsid w:val="0056771B"/>
    <w:rsid w:val="005679E0"/>
    <w:rsid w:val="00570B1C"/>
    <w:rsid w:val="00571C4D"/>
    <w:rsid w:val="00576F3A"/>
    <w:rsid w:val="00585EB1"/>
    <w:rsid w:val="00591C1D"/>
    <w:rsid w:val="00594BA9"/>
    <w:rsid w:val="005952BD"/>
    <w:rsid w:val="005954F5"/>
    <w:rsid w:val="00596780"/>
    <w:rsid w:val="005A0C3D"/>
    <w:rsid w:val="005A154D"/>
    <w:rsid w:val="005A2504"/>
    <w:rsid w:val="005A63B0"/>
    <w:rsid w:val="005A7D61"/>
    <w:rsid w:val="005B63B7"/>
    <w:rsid w:val="005B76FC"/>
    <w:rsid w:val="005C2E1B"/>
    <w:rsid w:val="005C5507"/>
    <w:rsid w:val="005C7C64"/>
    <w:rsid w:val="005D190A"/>
    <w:rsid w:val="005D2FB4"/>
    <w:rsid w:val="005E29DD"/>
    <w:rsid w:val="005F72C8"/>
    <w:rsid w:val="00601A61"/>
    <w:rsid w:val="00601F23"/>
    <w:rsid w:val="006027A9"/>
    <w:rsid w:val="00604486"/>
    <w:rsid w:val="00605ABA"/>
    <w:rsid w:val="0061376F"/>
    <w:rsid w:val="006144CE"/>
    <w:rsid w:val="006216C7"/>
    <w:rsid w:val="006223C3"/>
    <w:rsid w:val="0062537D"/>
    <w:rsid w:val="00625CEC"/>
    <w:rsid w:val="0062787A"/>
    <w:rsid w:val="0063064E"/>
    <w:rsid w:val="00630E3D"/>
    <w:rsid w:val="00633153"/>
    <w:rsid w:val="00635C3E"/>
    <w:rsid w:val="00636957"/>
    <w:rsid w:val="0063717E"/>
    <w:rsid w:val="006403D0"/>
    <w:rsid w:val="00642B26"/>
    <w:rsid w:val="00643BE4"/>
    <w:rsid w:val="00645D7F"/>
    <w:rsid w:val="00646371"/>
    <w:rsid w:val="00651CAE"/>
    <w:rsid w:val="00655690"/>
    <w:rsid w:val="00655E8E"/>
    <w:rsid w:val="00660240"/>
    <w:rsid w:val="00665383"/>
    <w:rsid w:val="00666469"/>
    <w:rsid w:val="00686DC6"/>
    <w:rsid w:val="00696226"/>
    <w:rsid w:val="006A00FE"/>
    <w:rsid w:val="006B550D"/>
    <w:rsid w:val="006C08DA"/>
    <w:rsid w:val="006C0CB2"/>
    <w:rsid w:val="006C13B5"/>
    <w:rsid w:val="006C2C4F"/>
    <w:rsid w:val="006C68A7"/>
    <w:rsid w:val="006D5B81"/>
    <w:rsid w:val="006D7F9E"/>
    <w:rsid w:val="006E6ED3"/>
    <w:rsid w:val="006E7178"/>
    <w:rsid w:val="006E72F9"/>
    <w:rsid w:val="0070382D"/>
    <w:rsid w:val="007072AA"/>
    <w:rsid w:val="00707DE9"/>
    <w:rsid w:val="00710802"/>
    <w:rsid w:val="00715438"/>
    <w:rsid w:val="00721620"/>
    <w:rsid w:val="00723978"/>
    <w:rsid w:val="00724652"/>
    <w:rsid w:val="0073171A"/>
    <w:rsid w:val="0073372F"/>
    <w:rsid w:val="007362BA"/>
    <w:rsid w:val="00744D47"/>
    <w:rsid w:val="007455DE"/>
    <w:rsid w:val="00746B0C"/>
    <w:rsid w:val="00751B8C"/>
    <w:rsid w:val="00757E0E"/>
    <w:rsid w:val="00762845"/>
    <w:rsid w:val="007631C7"/>
    <w:rsid w:val="007653FF"/>
    <w:rsid w:val="0076569C"/>
    <w:rsid w:val="00774A6A"/>
    <w:rsid w:val="0077648D"/>
    <w:rsid w:val="007766C9"/>
    <w:rsid w:val="00781EB9"/>
    <w:rsid w:val="00782659"/>
    <w:rsid w:val="007840F1"/>
    <w:rsid w:val="00785CB2"/>
    <w:rsid w:val="00786D57"/>
    <w:rsid w:val="00787E4B"/>
    <w:rsid w:val="00790611"/>
    <w:rsid w:val="00790B0A"/>
    <w:rsid w:val="00792C4C"/>
    <w:rsid w:val="00794063"/>
    <w:rsid w:val="00796522"/>
    <w:rsid w:val="007977D1"/>
    <w:rsid w:val="00797FFE"/>
    <w:rsid w:val="007A0A67"/>
    <w:rsid w:val="007A3F10"/>
    <w:rsid w:val="007B0A3D"/>
    <w:rsid w:val="007B28FD"/>
    <w:rsid w:val="007B3DEA"/>
    <w:rsid w:val="007B58DD"/>
    <w:rsid w:val="007B6AA1"/>
    <w:rsid w:val="007B6DF1"/>
    <w:rsid w:val="007C1F6D"/>
    <w:rsid w:val="007C2BF4"/>
    <w:rsid w:val="007C735F"/>
    <w:rsid w:val="007D2885"/>
    <w:rsid w:val="007D366A"/>
    <w:rsid w:val="007D655E"/>
    <w:rsid w:val="007E0A2A"/>
    <w:rsid w:val="007E2549"/>
    <w:rsid w:val="007E2A7B"/>
    <w:rsid w:val="00803E97"/>
    <w:rsid w:val="008105B0"/>
    <w:rsid w:val="00810ED4"/>
    <w:rsid w:val="00810F6A"/>
    <w:rsid w:val="00812753"/>
    <w:rsid w:val="0081341D"/>
    <w:rsid w:val="00814684"/>
    <w:rsid w:val="00814F46"/>
    <w:rsid w:val="0082156A"/>
    <w:rsid w:val="00825F75"/>
    <w:rsid w:val="00830C58"/>
    <w:rsid w:val="008311A6"/>
    <w:rsid w:val="00832408"/>
    <w:rsid w:val="00836BCF"/>
    <w:rsid w:val="00841A7E"/>
    <w:rsid w:val="00846A7B"/>
    <w:rsid w:val="00853E4C"/>
    <w:rsid w:val="00854B3A"/>
    <w:rsid w:val="00857791"/>
    <w:rsid w:val="00857ECC"/>
    <w:rsid w:val="008626C1"/>
    <w:rsid w:val="0087256A"/>
    <w:rsid w:val="0087388A"/>
    <w:rsid w:val="00873A60"/>
    <w:rsid w:val="008816A3"/>
    <w:rsid w:val="0088367A"/>
    <w:rsid w:val="00890F12"/>
    <w:rsid w:val="00894CD2"/>
    <w:rsid w:val="008A212E"/>
    <w:rsid w:val="008A2711"/>
    <w:rsid w:val="008A5FEC"/>
    <w:rsid w:val="008B1D0B"/>
    <w:rsid w:val="008C0544"/>
    <w:rsid w:val="008C116C"/>
    <w:rsid w:val="008C153B"/>
    <w:rsid w:val="008D3316"/>
    <w:rsid w:val="008D4341"/>
    <w:rsid w:val="008D481C"/>
    <w:rsid w:val="008E1F6D"/>
    <w:rsid w:val="008E6222"/>
    <w:rsid w:val="008F14A9"/>
    <w:rsid w:val="008F6E49"/>
    <w:rsid w:val="00925924"/>
    <w:rsid w:val="0093289F"/>
    <w:rsid w:val="0093707A"/>
    <w:rsid w:val="009467F1"/>
    <w:rsid w:val="00946C06"/>
    <w:rsid w:val="0095053E"/>
    <w:rsid w:val="00950CB6"/>
    <w:rsid w:val="0095550E"/>
    <w:rsid w:val="00965A1C"/>
    <w:rsid w:val="00966CB6"/>
    <w:rsid w:val="0097655B"/>
    <w:rsid w:val="009843F3"/>
    <w:rsid w:val="00996871"/>
    <w:rsid w:val="00997666"/>
    <w:rsid w:val="009A26CF"/>
    <w:rsid w:val="009A3A95"/>
    <w:rsid w:val="009A489D"/>
    <w:rsid w:val="009B1544"/>
    <w:rsid w:val="009B7805"/>
    <w:rsid w:val="009C0903"/>
    <w:rsid w:val="009C0CDF"/>
    <w:rsid w:val="009C4D4A"/>
    <w:rsid w:val="009C56A7"/>
    <w:rsid w:val="009D32A7"/>
    <w:rsid w:val="009D3E23"/>
    <w:rsid w:val="009D3E8C"/>
    <w:rsid w:val="009E0830"/>
    <w:rsid w:val="009F0B74"/>
    <w:rsid w:val="009F43AB"/>
    <w:rsid w:val="009F5856"/>
    <w:rsid w:val="009F6A04"/>
    <w:rsid w:val="00A056E6"/>
    <w:rsid w:val="00A05D85"/>
    <w:rsid w:val="00A06E62"/>
    <w:rsid w:val="00A100BB"/>
    <w:rsid w:val="00A11B2F"/>
    <w:rsid w:val="00A134DB"/>
    <w:rsid w:val="00A220F4"/>
    <w:rsid w:val="00A25239"/>
    <w:rsid w:val="00A266C0"/>
    <w:rsid w:val="00A324DA"/>
    <w:rsid w:val="00A35C3B"/>
    <w:rsid w:val="00A449CB"/>
    <w:rsid w:val="00A479F8"/>
    <w:rsid w:val="00A52196"/>
    <w:rsid w:val="00A60615"/>
    <w:rsid w:val="00A61752"/>
    <w:rsid w:val="00A667A1"/>
    <w:rsid w:val="00A67DB6"/>
    <w:rsid w:val="00A77121"/>
    <w:rsid w:val="00A82192"/>
    <w:rsid w:val="00A82A8F"/>
    <w:rsid w:val="00A84A39"/>
    <w:rsid w:val="00A8602A"/>
    <w:rsid w:val="00A91E39"/>
    <w:rsid w:val="00A96429"/>
    <w:rsid w:val="00AA0FF8"/>
    <w:rsid w:val="00AA44EB"/>
    <w:rsid w:val="00AA46A7"/>
    <w:rsid w:val="00AB57F1"/>
    <w:rsid w:val="00AC4E34"/>
    <w:rsid w:val="00AC6F2C"/>
    <w:rsid w:val="00AD20E0"/>
    <w:rsid w:val="00AD620E"/>
    <w:rsid w:val="00AE3070"/>
    <w:rsid w:val="00AE3F34"/>
    <w:rsid w:val="00AE5812"/>
    <w:rsid w:val="00AE6D11"/>
    <w:rsid w:val="00AE7D33"/>
    <w:rsid w:val="00B02341"/>
    <w:rsid w:val="00B043EB"/>
    <w:rsid w:val="00B051BA"/>
    <w:rsid w:val="00B060FC"/>
    <w:rsid w:val="00B10A61"/>
    <w:rsid w:val="00B12A9D"/>
    <w:rsid w:val="00B1785E"/>
    <w:rsid w:val="00B20BA9"/>
    <w:rsid w:val="00B23BCD"/>
    <w:rsid w:val="00B23BCE"/>
    <w:rsid w:val="00B252B3"/>
    <w:rsid w:val="00B25CA2"/>
    <w:rsid w:val="00B31D08"/>
    <w:rsid w:val="00B32A5E"/>
    <w:rsid w:val="00B34D9E"/>
    <w:rsid w:val="00B37040"/>
    <w:rsid w:val="00B37645"/>
    <w:rsid w:val="00B410AE"/>
    <w:rsid w:val="00B451AB"/>
    <w:rsid w:val="00B454B2"/>
    <w:rsid w:val="00B52FB3"/>
    <w:rsid w:val="00B667D0"/>
    <w:rsid w:val="00B7071E"/>
    <w:rsid w:val="00B7328B"/>
    <w:rsid w:val="00B740ED"/>
    <w:rsid w:val="00B7437F"/>
    <w:rsid w:val="00B75D0D"/>
    <w:rsid w:val="00B766D4"/>
    <w:rsid w:val="00B84C38"/>
    <w:rsid w:val="00B8585E"/>
    <w:rsid w:val="00B85F18"/>
    <w:rsid w:val="00B90289"/>
    <w:rsid w:val="00BA40E7"/>
    <w:rsid w:val="00BB5180"/>
    <w:rsid w:val="00BC07AC"/>
    <w:rsid w:val="00BC0E88"/>
    <w:rsid w:val="00BC18CE"/>
    <w:rsid w:val="00BC2E4D"/>
    <w:rsid w:val="00BC3C3E"/>
    <w:rsid w:val="00BC3DFE"/>
    <w:rsid w:val="00BC66F5"/>
    <w:rsid w:val="00BD2AAE"/>
    <w:rsid w:val="00BD4B3F"/>
    <w:rsid w:val="00BF33A3"/>
    <w:rsid w:val="00BF649E"/>
    <w:rsid w:val="00BF6F24"/>
    <w:rsid w:val="00C00168"/>
    <w:rsid w:val="00C0125F"/>
    <w:rsid w:val="00C04BF9"/>
    <w:rsid w:val="00C13652"/>
    <w:rsid w:val="00C207CF"/>
    <w:rsid w:val="00C25498"/>
    <w:rsid w:val="00C25C9A"/>
    <w:rsid w:val="00C301E2"/>
    <w:rsid w:val="00C31E3F"/>
    <w:rsid w:val="00C33FF0"/>
    <w:rsid w:val="00C413B9"/>
    <w:rsid w:val="00C44011"/>
    <w:rsid w:val="00C444EA"/>
    <w:rsid w:val="00C50BFC"/>
    <w:rsid w:val="00C5212B"/>
    <w:rsid w:val="00C57699"/>
    <w:rsid w:val="00C605E9"/>
    <w:rsid w:val="00C63DC2"/>
    <w:rsid w:val="00C66E2B"/>
    <w:rsid w:val="00C733E3"/>
    <w:rsid w:val="00C74A23"/>
    <w:rsid w:val="00C7515F"/>
    <w:rsid w:val="00C83E1F"/>
    <w:rsid w:val="00C83FFE"/>
    <w:rsid w:val="00C84DA2"/>
    <w:rsid w:val="00C9335A"/>
    <w:rsid w:val="00C9596E"/>
    <w:rsid w:val="00C962B7"/>
    <w:rsid w:val="00C9746E"/>
    <w:rsid w:val="00C975A6"/>
    <w:rsid w:val="00CA1829"/>
    <w:rsid w:val="00CA2142"/>
    <w:rsid w:val="00CA2D4C"/>
    <w:rsid w:val="00CA35ED"/>
    <w:rsid w:val="00CA542A"/>
    <w:rsid w:val="00CB01E4"/>
    <w:rsid w:val="00CC2616"/>
    <w:rsid w:val="00CC616D"/>
    <w:rsid w:val="00CD2C2B"/>
    <w:rsid w:val="00CD4197"/>
    <w:rsid w:val="00CD45E0"/>
    <w:rsid w:val="00CD5B74"/>
    <w:rsid w:val="00CE450D"/>
    <w:rsid w:val="00CE46BB"/>
    <w:rsid w:val="00CF4799"/>
    <w:rsid w:val="00D02591"/>
    <w:rsid w:val="00D05CDB"/>
    <w:rsid w:val="00D06F66"/>
    <w:rsid w:val="00D11C57"/>
    <w:rsid w:val="00D13D81"/>
    <w:rsid w:val="00D15B96"/>
    <w:rsid w:val="00D16D55"/>
    <w:rsid w:val="00D44BB3"/>
    <w:rsid w:val="00D466A2"/>
    <w:rsid w:val="00D47AB6"/>
    <w:rsid w:val="00D513E8"/>
    <w:rsid w:val="00D51FDA"/>
    <w:rsid w:val="00D5362D"/>
    <w:rsid w:val="00D5433F"/>
    <w:rsid w:val="00D54CB4"/>
    <w:rsid w:val="00D61186"/>
    <w:rsid w:val="00D76FAA"/>
    <w:rsid w:val="00D771B8"/>
    <w:rsid w:val="00D778E2"/>
    <w:rsid w:val="00D80603"/>
    <w:rsid w:val="00D811D5"/>
    <w:rsid w:val="00D84361"/>
    <w:rsid w:val="00D86AF6"/>
    <w:rsid w:val="00D86DEB"/>
    <w:rsid w:val="00D879D0"/>
    <w:rsid w:val="00D909B9"/>
    <w:rsid w:val="00DA5261"/>
    <w:rsid w:val="00DA5E30"/>
    <w:rsid w:val="00DA7EE9"/>
    <w:rsid w:val="00DC28EF"/>
    <w:rsid w:val="00DC510A"/>
    <w:rsid w:val="00DC579B"/>
    <w:rsid w:val="00DE0BFF"/>
    <w:rsid w:val="00DE26F5"/>
    <w:rsid w:val="00DE7707"/>
    <w:rsid w:val="00DF5217"/>
    <w:rsid w:val="00DF753E"/>
    <w:rsid w:val="00DF79B9"/>
    <w:rsid w:val="00E12361"/>
    <w:rsid w:val="00E145E8"/>
    <w:rsid w:val="00E159AB"/>
    <w:rsid w:val="00E15D32"/>
    <w:rsid w:val="00E16747"/>
    <w:rsid w:val="00E23736"/>
    <w:rsid w:val="00E33721"/>
    <w:rsid w:val="00E572AE"/>
    <w:rsid w:val="00E578B2"/>
    <w:rsid w:val="00E635DC"/>
    <w:rsid w:val="00E6728F"/>
    <w:rsid w:val="00E70483"/>
    <w:rsid w:val="00E70707"/>
    <w:rsid w:val="00E756C2"/>
    <w:rsid w:val="00E84973"/>
    <w:rsid w:val="00E922E5"/>
    <w:rsid w:val="00E9443B"/>
    <w:rsid w:val="00E94B6E"/>
    <w:rsid w:val="00E97404"/>
    <w:rsid w:val="00EA5CF7"/>
    <w:rsid w:val="00EA6A49"/>
    <w:rsid w:val="00EA7C95"/>
    <w:rsid w:val="00EB0209"/>
    <w:rsid w:val="00EB245D"/>
    <w:rsid w:val="00EB52DB"/>
    <w:rsid w:val="00EB5E0C"/>
    <w:rsid w:val="00EB5F20"/>
    <w:rsid w:val="00EB7BAE"/>
    <w:rsid w:val="00EC10C3"/>
    <w:rsid w:val="00EC194B"/>
    <w:rsid w:val="00EC1F64"/>
    <w:rsid w:val="00ED04E5"/>
    <w:rsid w:val="00ED4138"/>
    <w:rsid w:val="00ED5E45"/>
    <w:rsid w:val="00ED65DA"/>
    <w:rsid w:val="00ED6A90"/>
    <w:rsid w:val="00ED6AEC"/>
    <w:rsid w:val="00ED71B5"/>
    <w:rsid w:val="00ED7DAA"/>
    <w:rsid w:val="00EE5D2F"/>
    <w:rsid w:val="00EE6620"/>
    <w:rsid w:val="00EE7477"/>
    <w:rsid w:val="00EF02BA"/>
    <w:rsid w:val="00EF2E68"/>
    <w:rsid w:val="00EF309A"/>
    <w:rsid w:val="00F02754"/>
    <w:rsid w:val="00F03D79"/>
    <w:rsid w:val="00F061C4"/>
    <w:rsid w:val="00F07515"/>
    <w:rsid w:val="00F11D38"/>
    <w:rsid w:val="00F14BE6"/>
    <w:rsid w:val="00F16B69"/>
    <w:rsid w:val="00F3739D"/>
    <w:rsid w:val="00F410C1"/>
    <w:rsid w:val="00F43DF8"/>
    <w:rsid w:val="00F452BC"/>
    <w:rsid w:val="00F607F5"/>
    <w:rsid w:val="00F65F5A"/>
    <w:rsid w:val="00F74003"/>
    <w:rsid w:val="00F75500"/>
    <w:rsid w:val="00F76139"/>
    <w:rsid w:val="00F80DD5"/>
    <w:rsid w:val="00F81B2E"/>
    <w:rsid w:val="00F86AAC"/>
    <w:rsid w:val="00F9382D"/>
    <w:rsid w:val="00F94BDB"/>
    <w:rsid w:val="00FA1255"/>
    <w:rsid w:val="00FB2554"/>
    <w:rsid w:val="00FB2D25"/>
    <w:rsid w:val="00FB513B"/>
    <w:rsid w:val="00FB60EA"/>
    <w:rsid w:val="00FB7A5B"/>
    <w:rsid w:val="00FC11C0"/>
    <w:rsid w:val="00FC2472"/>
    <w:rsid w:val="00FD3D99"/>
    <w:rsid w:val="00FE0289"/>
    <w:rsid w:val="00FE1847"/>
    <w:rsid w:val="00FE199F"/>
    <w:rsid w:val="00FF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8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277FF3"/>
    <w:pPr>
      <w:keepNext/>
      <w:spacing w:after="24"/>
      <w:ind w:left="360" w:hanging="360"/>
      <w:outlineLvl w:val="0"/>
    </w:pPr>
    <w:rPr>
      <w:i/>
      <w:color w:val="000000"/>
      <w:kern w:val="32"/>
      <w:sz w:val="28"/>
      <w:szCs w:val="28"/>
      <w:u w:val="single"/>
      <w:lang w:val="uk-UA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C1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6F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33B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96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196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96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196"/>
    <w:rPr>
      <w:rFonts w:asciiTheme="minorHAnsi" w:eastAsiaTheme="minorEastAsia" w:hAnsiTheme="minorHAnsi" w:cstheme="minorBidi"/>
      <w:b/>
      <w:bCs/>
      <w:sz w:val="28"/>
      <w:szCs w:val="2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3C238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2381"/>
    <w:rPr>
      <w:rFonts w:ascii="Tahoma" w:hAnsi="Tahoma"/>
      <w:sz w:val="16"/>
      <w:lang w:val="ru-RU" w:eastAsia="ru-RU"/>
    </w:rPr>
  </w:style>
  <w:style w:type="paragraph" w:styleId="ListParagraph">
    <w:name w:val="List Paragraph"/>
    <w:basedOn w:val="Normal"/>
    <w:uiPriority w:val="99"/>
    <w:qFormat/>
    <w:rsid w:val="00E6728F"/>
    <w:pPr>
      <w:ind w:left="720"/>
      <w:contextualSpacing/>
    </w:pPr>
  </w:style>
  <w:style w:type="paragraph" w:customStyle="1" w:styleId="Normal1">
    <w:name w:val="Normal1"/>
    <w:uiPriority w:val="99"/>
    <w:rsid w:val="00B10A61"/>
    <w:pPr>
      <w:widowControl w:val="0"/>
      <w:spacing w:before="200"/>
      <w:ind w:firstLine="320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table" w:styleId="TableGrid">
    <w:name w:val="Table Grid"/>
    <w:basedOn w:val="TableNormal"/>
    <w:uiPriority w:val="99"/>
    <w:rsid w:val="008A271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2109FE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196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rsid w:val="002109FE"/>
    <w:rPr>
      <w:rFonts w:cs="Times New Roman"/>
    </w:rPr>
  </w:style>
  <w:style w:type="character" w:customStyle="1" w:styleId="a">
    <w:name w:val="Основной текст_"/>
    <w:link w:val="1"/>
    <w:uiPriority w:val="99"/>
    <w:locked/>
    <w:rsid w:val="00A449CB"/>
    <w:rPr>
      <w:rFonts w:ascii="Tahoma" w:eastAsia="Times New Roman" w:hAnsi="Tahoma"/>
    </w:rPr>
  </w:style>
  <w:style w:type="paragraph" w:customStyle="1" w:styleId="1">
    <w:name w:val="Основной текст1"/>
    <w:basedOn w:val="Normal"/>
    <w:link w:val="a"/>
    <w:uiPriority w:val="99"/>
    <w:rsid w:val="00A449CB"/>
    <w:pPr>
      <w:widowControl w:val="0"/>
      <w:shd w:val="clear" w:color="auto" w:fill="FFFFFF"/>
      <w:spacing w:before="360" w:after="240" w:line="370" w:lineRule="exact"/>
    </w:pPr>
    <w:rPr>
      <w:rFonts w:ascii="Tahoma" w:eastAsia="Calibri" w:hAnsi="Tahoma"/>
      <w:sz w:val="20"/>
      <w:szCs w:val="20"/>
      <w:lang w:val="en-US" w:eastAsia="uk-UA"/>
    </w:rPr>
  </w:style>
  <w:style w:type="character" w:customStyle="1" w:styleId="10">
    <w:name w:val="Основной текст + 10"/>
    <w:aliases w:val="5 pt,Интервал 0 pt"/>
    <w:uiPriority w:val="99"/>
    <w:rsid w:val="000E7F96"/>
    <w:rPr>
      <w:rFonts w:ascii="Tahoma" w:eastAsia="Times New Roman" w:hAnsi="Tahoma"/>
      <w:color w:val="000000"/>
      <w:spacing w:val="-10"/>
      <w:w w:val="100"/>
      <w:position w:val="0"/>
      <w:sz w:val="21"/>
      <w:u w:val="none"/>
      <w:lang w:val="uk-UA"/>
    </w:rPr>
  </w:style>
  <w:style w:type="character" w:customStyle="1" w:styleId="a0">
    <w:name w:val="Основной текст + Полужирный"/>
    <w:uiPriority w:val="99"/>
    <w:rsid w:val="000E7F96"/>
    <w:rPr>
      <w:rFonts w:ascii="Tahoma" w:eastAsia="Times New Roman" w:hAnsi="Tahoma"/>
      <w:b/>
      <w:color w:val="000000"/>
      <w:spacing w:val="0"/>
      <w:w w:val="100"/>
      <w:position w:val="0"/>
      <w:sz w:val="20"/>
      <w:u w:val="none"/>
      <w:lang w:val="en-US"/>
    </w:rPr>
  </w:style>
  <w:style w:type="paragraph" w:customStyle="1" w:styleId="ListParagraph1">
    <w:name w:val="List Paragraph1"/>
    <w:basedOn w:val="Normal"/>
    <w:uiPriority w:val="99"/>
    <w:rsid w:val="00814F46"/>
    <w:pPr>
      <w:ind w:left="720"/>
    </w:pPr>
    <w:rPr>
      <w:lang w:val="uk-UA" w:eastAsia="en-US"/>
    </w:rPr>
  </w:style>
  <w:style w:type="character" w:styleId="Hyperlink">
    <w:name w:val="Hyperlink"/>
    <w:basedOn w:val="DefaultParagraphFont"/>
    <w:uiPriority w:val="99"/>
    <w:rsid w:val="00966CB6"/>
    <w:rPr>
      <w:rFonts w:cs="Times New Roman"/>
      <w:color w:val="0000FF"/>
      <w:u w:val="single"/>
    </w:rPr>
  </w:style>
  <w:style w:type="character" w:customStyle="1" w:styleId="sg-descsg-tagssg-search">
    <w:name w:val="sg-desc sg-tags sg-search"/>
    <w:basedOn w:val="DefaultParagraphFont"/>
    <w:uiPriority w:val="99"/>
    <w:rsid w:val="00966CB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66CB6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C31E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BF0196"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  <w:style w:type="character" w:customStyle="1" w:styleId="BodyTextChar">
    <w:name w:val="Body Text Char"/>
    <w:link w:val="BodyText"/>
    <w:uiPriority w:val="99"/>
    <w:locked/>
    <w:rsid w:val="00D466A2"/>
    <w:rPr>
      <w:sz w:val="24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D466A2"/>
    <w:pPr>
      <w:spacing w:after="120"/>
    </w:pPr>
    <w:rPr>
      <w:rFonts w:ascii="Calibri" w:eastAsia="Calibri" w:hAnsi="Calibri"/>
      <w:lang w:val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BF0196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uiPriority w:val="99"/>
    <w:rsid w:val="007D2885"/>
    <w:rPr>
      <w:rFonts w:cs="Times New Roman"/>
    </w:rPr>
  </w:style>
  <w:style w:type="paragraph" w:customStyle="1" w:styleId="Default">
    <w:name w:val="Default"/>
    <w:uiPriority w:val="99"/>
    <w:rsid w:val="002A0E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Header">
    <w:name w:val="header"/>
    <w:basedOn w:val="Normal"/>
    <w:link w:val="HeaderChar"/>
    <w:uiPriority w:val="99"/>
    <w:rsid w:val="008F6E4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0196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1">
    <w:name w:val="Текст1"/>
    <w:basedOn w:val="Normal"/>
    <w:uiPriority w:val="99"/>
    <w:rsid w:val="00284F1C"/>
    <w:pPr>
      <w:suppressAutoHyphens/>
    </w:pPr>
    <w:rPr>
      <w:rFonts w:ascii="Courier New" w:eastAsia="MS Mincho" w:hAnsi="Courier New" w:cs="Courier New"/>
      <w:sz w:val="20"/>
      <w:szCs w:val="20"/>
      <w:lang w:val="en-US" w:eastAsia="ar-SA"/>
    </w:rPr>
  </w:style>
  <w:style w:type="character" w:styleId="Emphasis">
    <w:name w:val="Emphasis"/>
    <w:basedOn w:val="DefaultParagraphFont"/>
    <w:uiPriority w:val="99"/>
    <w:qFormat/>
    <w:rsid w:val="00CD4197"/>
    <w:rPr>
      <w:rFonts w:cs="Times New Roman"/>
      <w:i/>
    </w:rPr>
  </w:style>
  <w:style w:type="character" w:customStyle="1" w:styleId="longtext">
    <w:name w:val="long_text"/>
    <w:basedOn w:val="DefaultParagraphFont"/>
    <w:uiPriority w:val="99"/>
    <w:rsid w:val="00DF79B9"/>
    <w:rPr>
      <w:rFonts w:cs="Times New Roman"/>
    </w:rPr>
  </w:style>
  <w:style w:type="paragraph" w:styleId="PlainText">
    <w:name w:val="Plain Text"/>
    <w:basedOn w:val="Normal"/>
    <w:link w:val="PlainTextChar1"/>
    <w:uiPriority w:val="99"/>
    <w:rsid w:val="00DF79B9"/>
    <w:pPr>
      <w:ind w:firstLine="720"/>
      <w:jc w:val="both"/>
    </w:pPr>
    <w:rPr>
      <w:rFonts w:ascii="Courier New" w:eastAsia="Calibri" w:hAnsi="Courier New"/>
      <w:sz w:val="20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7E0E"/>
    <w:rPr>
      <w:rFonts w:ascii="Courier New" w:hAnsi="Courier New" w:cs="Times New Roman"/>
      <w:sz w:val="20"/>
      <w:szCs w:val="20"/>
      <w:lang w:val="en-GB"/>
    </w:rPr>
  </w:style>
  <w:style w:type="character" w:customStyle="1" w:styleId="PlainTextChar1">
    <w:name w:val="Plain Text Char1"/>
    <w:basedOn w:val="DefaultParagraphFont"/>
    <w:link w:val="PlainText"/>
    <w:uiPriority w:val="99"/>
    <w:locked/>
    <w:rsid w:val="00DF79B9"/>
    <w:rPr>
      <w:rFonts w:ascii="Courier New" w:eastAsia="Times New Roman" w:hAnsi="Courier New" w:cs="Times New Roman"/>
      <w:lang w:val="en-GB" w:eastAsia="en-US" w:bidi="ar-SA"/>
    </w:rPr>
  </w:style>
  <w:style w:type="character" w:customStyle="1" w:styleId="longtext1">
    <w:name w:val="long_text1"/>
    <w:basedOn w:val="DefaultParagraphFont"/>
    <w:uiPriority w:val="99"/>
    <w:rsid w:val="00300A93"/>
    <w:rPr>
      <w:rFonts w:cs="Times New Roman"/>
      <w:sz w:val="20"/>
      <w:szCs w:val="20"/>
    </w:rPr>
  </w:style>
  <w:style w:type="character" w:customStyle="1" w:styleId="3">
    <w:name w:val="Знак Знак3"/>
    <w:basedOn w:val="DefaultParagraphFont"/>
    <w:uiPriority w:val="99"/>
    <w:rsid w:val="004715FF"/>
    <w:rPr>
      <w:rFonts w:ascii="Times New Roman" w:hAnsi="Times New Roman" w:cs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277F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77FF3"/>
    <w:rPr>
      <w:rFonts w:cs="Times New Roman"/>
      <w:sz w:val="24"/>
      <w:szCs w:val="24"/>
      <w:lang w:val="ru-RU" w:eastAsia="ru-RU" w:bidi="ar-SA"/>
    </w:rPr>
  </w:style>
  <w:style w:type="paragraph" w:styleId="ListBullet">
    <w:name w:val="List Bullet"/>
    <w:basedOn w:val="Normal"/>
    <w:uiPriority w:val="99"/>
    <w:rsid w:val="00E635DC"/>
    <w:pPr>
      <w:numPr>
        <w:numId w:val="11"/>
      </w:numPr>
      <w:tabs>
        <w:tab w:val="num" w:pos="360"/>
      </w:tabs>
      <w:ind w:left="360"/>
    </w:pPr>
  </w:style>
  <w:style w:type="paragraph" w:customStyle="1" w:styleId="NoSpacing1">
    <w:name w:val="No Spacing1"/>
    <w:aliases w:val="Список (1)"/>
    <w:basedOn w:val="Normal"/>
    <w:uiPriority w:val="99"/>
    <w:rsid w:val="00686DC6"/>
    <w:pPr>
      <w:numPr>
        <w:numId w:val="30"/>
      </w:numPr>
      <w:jc w:val="both"/>
    </w:pPr>
    <w:rPr>
      <w:rFonts w:eastAsia="Calibri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3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19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1">
    <w:name w:val="таблица"/>
    <w:basedOn w:val="Normal"/>
    <w:uiPriority w:val="99"/>
    <w:rsid w:val="00071945"/>
    <w:pPr>
      <w:shd w:val="clear" w:color="auto" w:fill="FFFFFF"/>
      <w:autoSpaceDE w:val="0"/>
      <w:autoSpaceDN w:val="0"/>
      <w:adjustRightInd w:val="0"/>
      <w:jc w:val="center"/>
    </w:pPr>
    <w:rPr>
      <w:color w:val="000000"/>
      <w:szCs w:val="20"/>
    </w:rPr>
  </w:style>
  <w:style w:type="paragraph" w:styleId="NormalWeb">
    <w:name w:val="Normal (Web)"/>
    <w:basedOn w:val="Normal"/>
    <w:uiPriority w:val="99"/>
    <w:rsid w:val="006E6ED3"/>
    <w:pPr>
      <w:spacing w:before="100" w:beforeAutospacing="1" w:after="100" w:afterAutospacing="1"/>
    </w:pPr>
    <w:rPr>
      <w:color w:val="737373"/>
      <w:lang w:val="uk-UA"/>
    </w:rPr>
  </w:style>
  <w:style w:type="paragraph" w:customStyle="1" w:styleId="MyMainStyle">
    <w:name w:val="My Main Style"/>
    <w:basedOn w:val="Normal"/>
    <w:link w:val="MyMainStyle0"/>
    <w:uiPriority w:val="99"/>
    <w:rsid w:val="00AA44EB"/>
    <w:pPr>
      <w:spacing w:after="200" w:line="276" w:lineRule="auto"/>
      <w:ind w:left="-567" w:firstLine="425"/>
    </w:pPr>
    <w:rPr>
      <w:rFonts w:ascii="Calibri" w:hAnsi="Calibri"/>
      <w:sz w:val="22"/>
      <w:szCs w:val="22"/>
      <w:lang w:eastAsia="en-US"/>
    </w:rPr>
  </w:style>
  <w:style w:type="character" w:customStyle="1" w:styleId="MyMainStyle0">
    <w:name w:val="My Main Style Знак"/>
    <w:basedOn w:val="DefaultParagraphFont"/>
    <w:link w:val="MyMainStyle"/>
    <w:uiPriority w:val="99"/>
    <w:locked/>
    <w:rsid w:val="00AA44EB"/>
    <w:rPr>
      <w:rFonts w:ascii="Calibri" w:hAnsi="Calibri" w:cs="Times New Roman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33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047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48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9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79">
          <w:marLeft w:val="0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92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106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3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3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3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3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3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3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8</Pages>
  <Words>6977</Words>
  <Characters>3978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 УКРАЇНИ</dc:title>
  <dc:subject/>
  <dc:creator>***</dc:creator>
  <cp:keywords/>
  <dc:description/>
  <cp:lastModifiedBy>Windows User</cp:lastModifiedBy>
  <cp:revision>5</cp:revision>
  <cp:lastPrinted>2014-03-03T22:49:00Z</cp:lastPrinted>
  <dcterms:created xsi:type="dcterms:W3CDTF">2015-06-11T13:24:00Z</dcterms:created>
  <dcterms:modified xsi:type="dcterms:W3CDTF">2016-05-18T19:28:00Z</dcterms:modified>
</cp:coreProperties>
</file>