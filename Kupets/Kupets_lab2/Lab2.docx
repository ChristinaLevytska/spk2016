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58" w:rsidRPr="00497D6E" w:rsidRDefault="001E6558" w:rsidP="00350ADB">
      <w:pPr>
        <w:pStyle w:val="Subtitle"/>
        <w:shd w:val="clear" w:color="auto" w:fill="FFFFFF"/>
        <w:spacing w:line="240" w:lineRule="auto"/>
        <w:rPr>
          <w:bCs/>
          <w:szCs w:val="28"/>
        </w:rPr>
      </w:pPr>
      <w:bookmarkStart w:id="0" w:name="OLE_LINK13"/>
      <w:bookmarkStart w:id="1" w:name="OLE_LINK14"/>
      <w:r w:rsidRPr="00497D6E">
        <w:rPr>
          <w:bCs/>
          <w:szCs w:val="28"/>
        </w:rPr>
        <w:t xml:space="preserve">Міністерство освіти і науки України </w:t>
      </w:r>
    </w:p>
    <w:p w:rsidR="001E6558" w:rsidRPr="00497D6E" w:rsidRDefault="001E6558" w:rsidP="00350ADB">
      <w:pPr>
        <w:pStyle w:val="Subtitle"/>
        <w:shd w:val="clear" w:color="auto" w:fill="FFFFFF"/>
        <w:spacing w:line="240" w:lineRule="auto"/>
        <w:rPr>
          <w:bCs/>
          <w:szCs w:val="28"/>
        </w:rPr>
      </w:pPr>
      <w:r w:rsidRPr="00497D6E">
        <w:rPr>
          <w:bCs/>
          <w:szCs w:val="28"/>
        </w:rPr>
        <w:t>національний університет “Львівська політехніка”</w:t>
      </w:r>
    </w:p>
    <w:p w:rsidR="001E6558" w:rsidRPr="006510DC" w:rsidRDefault="001E6558" w:rsidP="00350ADB">
      <w:pPr>
        <w:spacing w:line="264" w:lineRule="auto"/>
        <w:rPr>
          <w:rFonts w:ascii="Times New Roman" w:hAnsi="Times New Roman"/>
          <w:sz w:val="28"/>
          <w:szCs w:val="28"/>
        </w:rPr>
      </w:pPr>
    </w:p>
    <w:p w:rsidR="001E6558" w:rsidRPr="006510DC" w:rsidRDefault="001E6558" w:rsidP="00350ADB">
      <w:pPr>
        <w:spacing w:line="264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F119F4">
        <w:rPr>
          <w:rFonts w:ascii="Times New Roman" w:hAnsi="Times New Roman"/>
          <w:b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style="width:120.75pt;height:156.75pt;visibility:visible" filled="t">
            <v:imagedata r:id="rId5" o:title=""/>
          </v:shape>
        </w:pict>
      </w:r>
      <w:bookmarkStart w:id="2" w:name="_GoBack"/>
      <w:bookmarkEnd w:id="2"/>
    </w:p>
    <w:p w:rsidR="001E6558" w:rsidRPr="00497D6E" w:rsidRDefault="001E6558" w:rsidP="00350ADB">
      <w:pPr>
        <w:spacing w:line="264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497D6E">
        <w:rPr>
          <w:rFonts w:ascii="Times New Roman" w:hAnsi="Times New Roman"/>
          <w:sz w:val="28"/>
          <w:szCs w:val="28"/>
        </w:rPr>
        <w:t xml:space="preserve">Звіт </w:t>
      </w:r>
    </w:p>
    <w:p w:rsidR="001E6558" w:rsidRPr="00497D6E" w:rsidRDefault="001E6558" w:rsidP="00350ADB">
      <w:pPr>
        <w:spacing w:line="264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497D6E">
        <w:rPr>
          <w:rFonts w:ascii="Times New Roman" w:hAnsi="Times New Roman"/>
          <w:sz w:val="28"/>
          <w:szCs w:val="28"/>
        </w:rPr>
        <w:t>до лабораторної роботи №2</w:t>
      </w:r>
    </w:p>
    <w:p w:rsidR="001E6558" w:rsidRPr="00497D6E" w:rsidRDefault="001E6558" w:rsidP="00350ADB">
      <w:pPr>
        <w:spacing w:line="264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497D6E">
        <w:rPr>
          <w:rFonts w:ascii="Times New Roman" w:hAnsi="Times New Roman"/>
          <w:sz w:val="28"/>
          <w:szCs w:val="28"/>
        </w:rPr>
        <w:t>на тему:</w:t>
      </w:r>
    </w:p>
    <w:p w:rsidR="001E6558" w:rsidRPr="00497D6E" w:rsidRDefault="001E6558" w:rsidP="00350ADB">
      <w:pPr>
        <w:spacing w:line="264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497D6E">
        <w:rPr>
          <w:rFonts w:ascii="Times New Roman" w:hAnsi="Times New Roman"/>
          <w:sz w:val="28"/>
          <w:szCs w:val="28"/>
        </w:rPr>
        <w:t>«Методи еволюційного пошуку»</w:t>
      </w:r>
    </w:p>
    <w:p w:rsidR="001E6558" w:rsidRPr="00497D6E" w:rsidRDefault="001E6558" w:rsidP="00350ADB">
      <w:pPr>
        <w:spacing w:line="264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497D6E">
        <w:rPr>
          <w:rFonts w:ascii="Times New Roman" w:hAnsi="Times New Roman"/>
          <w:sz w:val="28"/>
          <w:szCs w:val="28"/>
        </w:rPr>
        <w:t>з курсу:</w:t>
      </w:r>
    </w:p>
    <w:p w:rsidR="001E6558" w:rsidRPr="00497D6E" w:rsidRDefault="001E6558" w:rsidP="00350ADB">
      <w:pPr>
        <w:spacing w:line="264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497D6E">
        <w:rPr>
          <w:rFonts w:ascii="Times New Roman" w:hAnsi="Times New Roman"/>
          <w:sz w:val="28"/>
          <w:szCs w:val="28"/>
        </w:rPr>
        <w:t>«Методи нечіткої логіки та еволюційні алгоритми при автоматизованому проектуванні»</w:t>
      </w:r>
    </w:p>
    <w:p w:rsidR="001E6558" w:rsidRPr="006510DC" w:rsidRDefault="001E6558" w:rsidP="00350ADB">
      <w:pPr>
        <w:spacing w:line="264" w:lineRule="auto"/>
        <w:ind w:left="-426"/>
        <w:rPr>
          <w:rFonts w:ascii="Times New Roman" w:hAnsi="Times New Roman"/>
          <w:b/>
          <w:sz w:val="28"/>
          <w:szCs w:val="28"/>
        </w:rPr>
      </w:pPr>
    </w:p>
    <w:p w:rsidR="001E6558" w:rsidRPr="006510DC" w:rsidRDefault="001E6558" w:rsidP="00350ADB">
      <w:pPr>
        <w:spacing w:line="264" w:lineRule="auto"/>
        <w:ind w:left="-426"/>
        <w:rPr>
          <w:rFonts w:ascii="Times New Roman" w:hAnsi="Times New Roman"/>
          <w:sz w:val="28"/>
          <w:szCs w:val="28"/>
        </w:rPr>
      </w:pPr>
    </w:p>
    <w:p w:rsidR="001E6558" w:rsidRPr="006510DC" w:rsidRDefault="001E6558" w:rsidP="00350ADB">
      <w:pPr>
        <w:spacing w:line="264" w:lineRule="auto"/>
        <w:ind w:left="-426"/>
        <w:rPr>
          <w:rFonts w:ascii="Times New Roman" w:hAnsi="Times New Roman"/>
          <w:sz w:val="28"/>
          <w:szCs w:val="28"/>
        </w:rPr>
      </w:pPr>
    </w:p>
    <w:p w:rsidR="001E6558" w:rsidRPr="006510DC" w:rsidRDefault="001E6558" w:rsidP="00350ADB">
      <w:pPr>
        <w:spacing w:line="264" w:lineRule="auto"/>
        <w:ind w:left="-426"/>
        <w:rPr>
          <w:rFonts w:ascii="Times New Roman" w:hAnsi="Times New Roman"/>
          <w:sz w:val="28"/>
          <w:szCs w:val="28"/>
        </w:rPr>
      </w:pPr>
    </w:p>
    <w:p w:rsidR="001E6558" w:rsidRPr="006510DC" w:rsidRDefault="001E6558" w:rsidP="00350ADB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/>
          <w:bCs/>
          <w:sz w:val="28"/>
          <w:szCs w:val="28"/>
        </w:rPr>
      </w:pPr>
      <w:r w:rsidRPr="006510DC">
        <w:rPr>
          <w:rFonts w:ascii="Times New Roman" w:hAnsi="Times New Roman"/>
          <w:bCs/>
          <w:sz w:val="28"/>
          <w:szCs w:val="28"/>
        </w:rPr>
        <w:t>Виконав:</w:t>
      </w:r>
    </w:p>
    <w:p w:rsidR="001E6558" w:rsidRPr="006510DC" w:rsidRDefault="001E6558" w:rsidP="00350ADB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/>
          <w:bCs/>
          <w:sz w:val="28"/>
          <w:szCs w:val="28"/>
        </w:rPr>
      </w:pPr>
      <w:r w:rsidRPr="006510DC">
        <w:rPr>
          <w:rFonts w:ascii="Times New Roman" w:hAnsi="Times New Roman"/>
          <w:bCs/>
          <w:sz w:val="28"/>
          <w:szCs w:val="28"/>
        </w:rPr>
        <w:t>ст. гр. СПКм-12</w:t>
      </w:r>
    </w:p>
    <w:p w:rsidR="001E6558" w:rsidRPr="006510DC" w:rsidRDefault="001E6558" w:rsidP="00350ADB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Купець І.В.</w:t>
      </w:r>
    </w:p>
    <w:p w:rsidR="001E6558" w:rsidRPr="00DD1A18" w:rsidRDefault="001E6558" w:rsidP="00350ADB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/>
          <w:bCs/>
          <w:sz w:val="28"/>
          <w:szCs w:val="28"/>
        </w:rPr>
      </w:pPr>
      <w:r w:rsidRPr="00DD1A18">
        <w:rPr>
          <w:rFonts w:ascii="Times New Roman" w:hAnsi="Times New Roman"/>
          <w:bCs/>
          <w:sz w:val="28"/>
          <w:szCs w:val="28"/>
        </w:rPr>
        <w:t>Перевірив:</w:t>
      </w:r>
    </w:p>
    <w:p w:rsidR="001E6558" w:rsidRPr="00DD1A18" w:rsidRDefault="001E6558" w:rsidP="00350ADB">
      <w:pPr>
        <w:shd w:val="clear" w:color="auto" w:fill="FFFFFF"/>
        <w:tabs>
          <w:tab w:val="left" w:pos="7088"/>
        </w:tabs>
        <w:ind w:left="7088" w:hanging="567"/>
        <w:jc w:val="right"/>
        <w:rPr>
          <w:rFonts w:ascii="Times New Roman" w:hAnsi="Times New Roman"/>
          <w:sz w:val="28"/>
          <w:szCs w:val="28"/>
        </w:rPr>
      </w:pPr>
      <w:r w:rsidRPr="00DD1A18">
        <w:rPr>
          <w:rFonts w:ascii="Times New Roman" w:hAnsi="Times New Roman"/>
          <w:sz w:val="28"/>
          <w:szCs w:val="28"/>
        </w:rPr>
        <w:t>Кривий Р.З</w:t>
      </w:r>
    </w:p>
    <w:p w:rsidR="001E6558" w:rsidRPr="006510DC" w:rsidRDefault="001E6558" w:rsidP="00350ADB">
      <w:pPr>
        <w:spacing w:line="264" w:lineRule="auto"/>
        <w:jc w:val="center"/>
        <w:rPr>
          <w:rFonts w:ascii="Times New Roman" w:hAnsi="Times New Roman"/>
          <w:sz w:val="28"/>
          <w:szCs w:val="28"/>
        </w:rPr>
      </w:pPr>
    </w:p>
    <w:p w:rsidR="001E6558" w:rsidRPr="00497D6E" w:rsidRDefault="001E6558" w:rsidP="00350ADB">
      <w:pPr>
        <w:spacing w:line="264" w:lineRule="auto"/>
        <w:jc w:val="center"/>
        <w:rPr>
          <w:rFonts w:ascii="Times New Roman" w:hAnsi="Times New Roman"/>
          <w:sz w:val="28"/>
          <w:szCs w:val="28"/>
        </w:rPr>
      </w:pPr>
    </w:p>
    <w:p w:rsidR="001E6558" w:rsidRPr="00497D6E" w:rsidRDefault="001E6558" w:rsidP="006510DC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97D6E">
        <w:rPr>
          <w:rFonts w:ascii="Times New Roman" w:hAnsi="Times New Roman"/>
          <w:sz w:val="28"/>
          <w:szCs w:val="28"/>
        </w:rPr>
        <w:t>Львів 201</w:t>
      </w:r>
      <w:r>
        <w:rPr>
          <w:rFonts w:ascii="Times New Roman" w:hAnsi="Times New Roman"/>
          <w:sz w:val="28"/>
          <w:szCs w:val="28"/>
        </w:rPr>
        <w:t>6</w:t>
      </w:r>
    </w:p>
    <w:bookmarkEnd w:id="0"/>
    <w:bookmarkEnd w:id="1"/>
    <w:p w:rsidR="001E6558" w:rsidRDefault="001E6558" w:rsidP="0029634C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</w:rPr>
      </w:pPr>
    </w:p>
    <w:p w:rsidR="001E6558" w:rsidRDefault="001E6558" w:rsidP="0029634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>Мета роботи: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29634C">
        <w:rPr>
          <w:rFonts w:ascii="Times New Roman" w:hAnsi="Times New Roman"/>
          <w:sz w:val="28"/>
          <w:szCs w:val="28"/>
        </w:rPr>
        <w:t>знайомитися з основними теоретичними відомостями про методи еволюційного пошуку. Вивчити роботу функції ga пакету Matlab.</w:t>
      </w:r>
    </w:p>
    <w:p w:rsidR="001E6558" w:rsidRPr="0029634C" w:rsidRDefault="001E6558" w:rsidP="0029634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634C">
        <w:rPr>
          <w:rFonts w:ascii="Times New Roman" w:hAnsi="Times New Roman"/>
          <w:color w:val="000000"/>
          <w:sz w:val="28"/>
          <w:szCs w:val="28"/>
        </w:rPr>
        <w:tab/>
      </w:r>
    </w:p>
    <w:p w:rsidR="001E6558" w:rsidRDefault="001E6558" w:rsidP="0029634C">
      <w:pPr>
        <w:spacing w:after="0"/>
        <w:rPr>
          <w:rFonts w:ascii="Times New Roman" w:hAnsi="Times New Roman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>Завдання: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sz w:val="28"/>
          <w:szCs w:val="28"/>
        </w:rPr>
        <w:t>Розробити за допомогою пакету Matlab програмне забезпечення, щореалізу</w:t>
      </w:r>
      <w:r>
        <w:rPr>
          <w:rFonts w:ascii="Times New Roman" w:hAnsi="Times New Roman"/>
          <w:sz w:val="28"/>
          <w:szCs w:val="28"/>
        </w:rPr>
        <w:t>є 2 методи еволюційного пошуку.</w:t>
      </w:r>
    </w:p>
    <w:p w:rsidR="001E6558" w:rsidRPr="0029634C" w:rsidRDefault="001E6558" w:rsidP="0029634C">
      <w:pPr>
        <w:spacing w:after="0"/>
        <w:rPr>
          <w:rFonts w:ascii="Times New Roman" w:hAnsi="Times New Roman"/>
          <w:sz w:val="28"/>
          <w:szCs w:val="28"/>
        </w:rPr>
      </w:pPr>
    </w:p>
    <w:p w:rsidR="001E6558" w:rsidRPr="0029634C" w:rsidRDefault="001E6558" w:rsidP="0029634C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34" o:spid="_x0000_i1026" type="#_x0000_t75" style="width:359.25pt;height:27pt;visibility:visible">
            <v:imagedata r:id="rId6" o:title=""/>
          </v:shape>
        </w:pict>
      </w: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1" o:spid="_x0000_i1027" type="#_x0000_t75" style="width:360.75pt;height:27pt;visibility:visible">
            <v:imagedata r:id="rId7" o:title=""/>
          </v:shape>
        </w:pict>
      </w: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97377">
        <w:rPr>
          <w:rFonts w:ascii="Times New Roman" w:hAnsi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 w:rsidRPr="00697377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6</w:t>
      </w: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>Виконання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b/>
          <w:color w:val="000000"/>
          <w:sz w:val="28"/>
          <w:szCs w:val="28"/>
        </w:rPr>
        <w:t>лабораторного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b/>
          <w:color w:val="000000"/>
          <w:sz w:val="28"/>
          <w:szCs w:val="28"/>
        </w:rPr>
        <w:t>завдання</w:t>
      </w:r>
    </w:p>
    <w:p w:rsidR="001E6558" w:rsidRPr="0029634C" w:rsidRDefault="001E6558" w:rsidP="0029634C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Тестові функції.</w:t>
      </w:r>
    </w:p>
    <w:p w:rsidR="001E6558" w:rsidRPr="0029634C" w:rsidRDefault="001E6558" w:rsidP="0029634C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 w:rsidRPr="0029634C">
        <w:rPr>
          <w:rFonts w:ascii="Times New Roman" w:hAnsi="Times New Roman"/>
          <w:color w:val="000000"/>
          <w:sz w:val="28"/>
          <w:szCs w:val="28"/>
        </w:rPr>
        <w:t xml:space="preserve">Функція </w:t>
      </w:r>
    </w:p>
    <w:p w:rsidR="001E6558" w:rsidRDefault="001E6558" w:rsidP="0094125B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pict>
          <v:shape id="_x0000_i1028" type="#_x0000_t75" style="width:60pt;height:16.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2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362F7&quot;/&gt;&lt;wsp:rsid wsp:val=&quot;00090704&quot;/&gt;&lt;wsp:rsid wsp:val=&quot;00112FD2&quot;/&gt;&lt;wsp:rsid wsp:val=&quot;00122583&quot;/&gt;&lt;wsp:rsid wsp:val=&quot;00171A60&quot;/&gt;&lt;wsp:rsid wsp:val=&quot;0018165F&quot;/&gt;&lt;wsp:rsid wsp:val=&quot;001830E7&quot;/&gt;&lt;wsp:rsid wsp:val=&quot;001E7178&quot;/&gt;&lt;wsp:rsid wsp:val=&quot;00236DBA&quot;/&gt;&lt;wsp:rsid wsp:val=&quot;00242227&quot;/&gt;&lt;wsp:rsid wsp:val=&quot;0029634C&quot;/&gt;&lt;wsp:rsid wsp:val=&quot;00350ADB&quot;/&gt;&lt;wsp:rsid wsp:val=&quot;003C4CD2&quot;/&gt;&lt;wsp:rsid wsp:val=&quot;0044069D&quot;/&gt;&lt;wsp:rsid wsp:val=&quot;004418A5&quot;/&gt;&lt;wsp:rsid wsp:val=&quot;00445E63&quot;/&gt;&lt;wsp:rsid wsp:val=&quot;00447645&quot;/&gt;&lt;wsp:rsid wsp:val=&quot;004D69C0&quot;/&gt;&lt;wsp:rsid wsp:val=&quot;00501E41&quot;/&gt;&lt;wsp:rsid wsp:val=&quot;0050679C&quot;/&gt;&lt;wsp:rsid wsp:val=&quot;005116B3&quot;/&gt;&lt;wsp:rsid wsp:val=&quot;0054053A&quot;/&gt;&lt;wsp:rsid wsp:val=&quot;005556E3&quot;/&gt;&lt;wsp:rsid wsp:val=&quot;005E015E&quot;/&gt;&lt;wsp:rsid wsp:val=&quot;006362F7&quot;/&gt;&lt;wsp:rsid wsp:val=&quot;006510DC&quot;/&gt;&lt;wsp:rsid wsp:val=&quot;00697377&quot;/&gt;&lt;wsp:rsid wsp:val=&quot;00720C34&quot;/&gt;&lt;wsp:rsid wsp:val=&quot;00734F48&quot;/&gt;&lt;wsp:rsid wsp:val=&quot;00800BE6&quot;/&gt;&lt;wsp:rsid wsp:val=&quot;008413C8&quot;/&gt;&lt;wsp:rsid wsp:val=&quot;00843B96&quot;/&gt;&lt;wsp:rsid wsp:val=&quot;00873A30&quot;/&gt;&lt;wsp:rsid wsp:val=&quot;008A3826&quot;/&gt;&lt;wsp:rsid wsp:val=&quot;008A66DA&quot;/&gt;&lt;wsp:rsid wsp:val=&quot;008B4B8A&quot;/&gt;&lt;wsp:rsid wsp:val=&quot;008F7068&quot;/&gt;&lt;wsp:rsid wsp:val=&quot;0094125B&quot;/&gt;&lt;wsp:rsid wsp:val=&quot;009420CB&quot;/&gt;&lt;wsp:rsid wsp:val=&quot;00A15DBC&quot;/&gt;&lt;wsp:rsid wsp:val=&quot;00A23058&quot;/&gt;&lt;wsp:rsid wsp:val=&quot;00A74FAC&quot;/&gt;&lt;wsp:rsid wsp:val=&quot;00AA0C22&quot;/&gt;&lt;wsp:rsid wsp:val=&quot;00AF4F50&quot;/&gt;&lt;wsp:rsid wsp:val=&quot;00C064D0&quot;/&gt;&lt;wsp:rsid wsp:val=&quot;00C40E36&quot;/&gt;&lt;wsp:rsid wsp:val=&quot;00C53D43&quot;/&gt;&lt;wsp:rsid wsp:val=&quot;00C77D25&quot;/&gt;&lt;wsp:rsid wsp:val=&quot;00CB6537&quot;/&gt;&lt;wsp:rsid wsp:val=&quot;00D139E5&quot;/&gt;&lt;wsp:rsid wsp:val=&quot;00D20F12&quot;/&gt;&lt;wsp:rsid wsp:val=&quot;00D37186&quot;/&gt;&lt;wsp:rsid wsp:val=&quot;00DB62E5&quot;/&gt;&lt;wsp:rsid wsp:val=&quot;00DD1A18&quot;/&gt;&lt;wsp:rsid wsp:val=&quot;00DD2B9F&quot;/&gt;&lt;wsp:rsid wsp:val=&quot;00DE6E7B&quot;/&gt;&lt;wsp:rsid wsp:val=&quot;00E01DE1&quot;/&gt;&lt;wsp:rsid wsp:val=&quot;00E1572C&quot;/&gt;&lt;wsp:rsid wsp:val=&quot;00E41DB6&quot;/&gt;&lt;wsp:rsid wsp:val=&quot;00F90CD5&quot;/&gt;&lt;wsp:rsid wsp:val=&quot;00FA62E6&quot;/&gt;&lt;/wsp:rsids&gt;&lt;/w:docPr&gt;&lt;w:body&gt;&lt;w:p wsp:rsidR=&quot;00000000&quot; wsp:rsidRDefault=&quot;00CB6537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d&gt;&lt;m:dPr&gt;&lt;m:begChr m:val=&quot;|&quot;/&gt;&lt;m:endChr m:val=&quot;|&quot;/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/m:d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</w:p>
    <w:p w:rsidR="001E6558" w:rsidRDefault="001E6558" w:rsidP="0094125B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4" o:spid="_x0000_i1029" type="#_x0000_t75" style="width:350.25pt;height:308.25pt;visibility:visible">
            <v:imagedata r:id="rId9" o:title=""/>
          </v:shape>
        </w:pict>
      </w:r>
    </w:p>
    <w:p w:rsidR="001E6558" w:rsidRDefault="001E6558" w:rsidP="0094125B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Рис.1. Функція</w:t>
      </w:r>
      <w:r w:rsidRPr="00D3718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однієї змінної.</w:t>
      </w:r>
    </w:p>
    <w:p w:rsidR="001E6558" w:rsidRPr="00F90CD5" w:rsidRDefault="001E6558" w:rsidP="00F90CD5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Мінімум функції знаходиться при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F90CD5">
        <w:rPr>
          <w:rFonts w:ascii="Times New Roman" w:hAnsi="Times New Roman"/>
          <w:color w:val="000000"/>
          <w:sz w:val="28"/>
          <w:szCs w:val="28"/>
          <w:lang w:val="ru-RU"/>
        </w:rPr>
        <w:t xml:space="preserve"> = </w:t>
      </w:r>
      <w:r w:rsidRPr="00DB62E5">
        <w:rPr>
          <w:rFonts w:ascii="Times New Roman" w:hAnsi="Times New Roman"/>
          <w:color w:val="000000"/>
          <w:sz w:val="28"/>
          <w:szCs w:val="28"/>
          <w:lang w:val="ru-RU"/>
        </w:rPr>
        <w:t>0</w:t>
      </w:r>
      <w:r w:rsidRPr="00D37186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а значення функції</w:t>
      </w:r>
      <w:r w:rsidRPr="00D3718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рівне</w:t>
      </w:r>
      <w:r w:rsidRPr="00D3718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Pr="00DB62E5">
        <w:rPr>
          <w:rFonts w:ascii="Times New Roman" w:hAnsi="Times New Roman"/>
          <w:color w:val="000000"/>
          <w:sz w:val="28"/>
          <w:szCs w:val="28"/>
          <w:lang w:val="ru-RU"/>
        </w:rPr>
        <w:t>0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1E6558" w:rsidRDefault="001E6558" w:rsidP="008413C8">
      <w:pPr>
        <w:rPr>
          <w:rFonts w:ascii="Times New Roman" w:hAnsi="Times New Roman"/>
          <w:color w:val="000000"/>
          <w:sz w:val="28"/>
          <w:szCs w:val="28"/>
        </w:rPr>
      </w:pPr>
      <w:bookmarkStart w:id="3" w:name="OLE_LINK7"/>
      <w:bookmarkStart w:id="4" w:name="OLE_LINK8"/>
      <w:bookmarkStart w:id="5" w:name="OLE_LINK9"/>
      <w:bookmarkStart w:id="6" w:name="OLE_LINK12"/>
    </w:p>
    <w:p w:rsidR="001E6558" w:rsidRDefault="001E6558" w:rsidP="008413C8">
      <w:pPr>
        <w:rPr>
          <w:rFonts w:ascii="Times New Roman" w:hAnsi="Times New Roman"/>
          <w:color w:val="000000"/>
          <w:sz w:val="28"/>
          <w:szCs w:val="28"/>
        </w:rPr>
      </w:pPr>
    </w:p>
    <w:p w:rsidR="001E6558" w:rsidRPr="0094125B" w:rsidRDefault="001E6558" w:rsidP="008413C8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2</w:t>
      </w:r>
      <w:r w:rsidRPr="0094125B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bookmarkEnd w:id="3"/>
      <w:bookmarkEnd w:id="4"/>
      <w:bookmarkEnd w:id="5"/>
      <w:bookmarkEnd w:id="6"/>
      <w:r w:rsidRPr="008413C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Функція Екклі</w:t>
      </w:r>
      <w:r w:rsidRPr="0094125B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:rsidR="001E6558" w:rsidRDefault="001E6558" w:rsidP="008413C8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i/>
          <w:noProof/>
          <w:color w:val="000000"/>
          <w:sz w:val="28"/>
          <w:szCs w:val="28"/>
          <w:lang w:val="en-US"/>
        </w:rPr>
        <w:pict>
          <v:shape id="_x0000_i1030" type="#_x0000_t75" style="width:364.5pt;height:57pt;visibility:visible">
            <v:imagedata r:id="rId10" o:title=""/>
          </v:shape>
        </w:pict>
      </w:r>
    </w:p>
    <w:p w:rsidR="001E6558" w:rsidRPr="00D20F12" w:rsidRDefault="001E6558" w:rsidP="008413C8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Для двох змінних вона буде мати вигляд:</w:t>
      </w:r>
    </w:p>
    <w:p w:rsidR="001E6558" w:rsidRDefault="001E6558" w:rsidP="008413C8">
      <w:pPr>
        <w:jc w:val="center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w:r w:rsidRPr="00F119F4">
        <w:pict>
          <v:shape id="_x0000_i1031" type="#_x0000_t75" style="width:414.75pt;height:39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2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362F7&quot;/&gt;&lt;wsp:rsid wsp:val=&quot;00090704&quot;/&gt;&lt;wsp:rsid wsp:val=&quot;000E40D8&quot;/&gt;&lt;wsp:rsid wsp:val=&quot;00112FD2&quot;/&gt;&lt;wsp:rsid wsp:val=&quot;00122583&quot;/&gt;&lt;wsp:rsid wsp:val=&quot;00171A60&quot;/&gt;&lt;wsp:rsid wsp:val=&quot;0018165F&quot;/&gt;&lt;wsp:rsid wsp:val=&quot;001830E7&quot;/&gt;&lt;wsp:rsid wsp:val=&quot;001E7178&quot;/&gt;&lt;wsp:rsid wsp:val=&quot;00236DBA&quot;/&gt;&lt;wsp:rsid wsp:val=&quot;00242227&quot;/&gt;&lt;wsp:rsid wsp:val=&quot;0029634C&quot;/&gt;&lt;wsp:rsid wsp:val=&quot;00350ADB&quot;/&gt;&lt;wsp:rsid wsp:val=&quot;003C4CD2&quot;/&gt;&lt;wsp:rsid wsp:val=&quot;0044069D&quot;/&gt;&lt;wsp:rsid wsp:val=&quot;004418A5&quot;/&gt;&lt;wsp:rsid wsp:val=&quot;00445E63&quot;/&gt;&lt;wsp:rsid wsp:val=&quot;00447645&quot;/&gt;&lt;wsp:rsid wsp:val=&quot;004D69C0&quot;/&gt;&lt;wsp:rsid wsp:val=&quot;00501E41&quot;/&gt;&lt;wsp:rsid wsp:val=&quot;0050679C&quot;/&gt;&lt;wsp:rsid wsp:val=&quot;005116B3&quot;/&gt;&lt;wsp:rsid wsp:val=&quot;0054053A&quot;/&gt;&lt;wsp:rsid wsp:val=&quot;005556E3&quot;/&gt;&lt;wsp:rsid wsp:val=&quot;005E015E&quot;/&gt;&lt;wsp:rsid wsp:val=&quot;006362F7&quot;/&gt;&lt;wsp:rsid wsp:val=&quot;006510DC&quot;/&gt;&lt;wsp:rsid wsp:val=&quot;00697377&quot;/&gt;&lt;wsp:rsid wsp:val=&quot;00720C34&quot;/&gt;&lt;wsp:rsid wsp:val=&quot;00734F48&quot;/&gt;&lt;wsp:rsid wsp:val=&quot;00800BE6&quot;/&gt;&lt;wsp:rsid wsp:val=&quot;008413C8&quot;/&gt;&lt;wsp:rsid wsp:val=&quot;00843B96&quot;/&gt;&lt;wsp:rsid wsp:val=&quot;00873A30&quot;/&gt;&lt;wsp:rsid wsp:val=&quot;008A3826&quot;/&gt;&lt;wsp:rsid wsp:val=&quot;008A66DA&quot;/&gt;&lt;wsp:rsid wsp:val=&quot;008B4B8A&quot;/&gt;&lt;wsp:rsid wsp:val=&quot;008F7068&quot;/&gt;&lt;wsp:rsid wsp:val=&quot;0094125B&quot;/&gt;&lt;wsp:rsid wsp:val=&quot;009420CB&quot;/&gt;&lt;wsp:rsid wsp:val=&quot;00A15DBC&quot;/&gt;&lt;wsp:rsid wsp:val=&quot;00A23058&quot;/&gt;&lt;wsp:rsid wsp:val=&quot;00A74FAC&quot;/&gt;&lt;wsp:rsid wsp:val=&quot;00AA0C22&quot;/&gt;&lt;wsp:rsid wsp:val=&quot;00AF4F50&quot;/&gt;&lt;wsp:rsid wsp:val=&quot;00C064D0&quot;/&gt;&lt;wsp:rsid wsp:val=&quot;00C40E36&quot;/&gt;&lt;wsp:rsid wsp:val=&quot;00C53D43&quot;/&gt;&lt;wsp:rsid wsp:val=&quot;00C77D25&quot;/&gt;&lt;wsp:rsid wsp:val=&quot;00D139E5&quot;/&gt;&lt;wsp:rsid wsp:val=&quot;00D20F12&quot;/&gt;&lt;wsp:rsid wsp:val=&quot;00D37186&quot;/&gt;&lt;wsp:rsid wsp:val=&quot;00DB62E5&quot;/&gt;&lt;wsp:rsid wsp:val=&quot;00DD1A18&quot;/&gt;&lt;wsp:rsid wsp:val=&quot;00DD2B9F&quot;/&gt;&lt;wsp:rsid wsp:val=&quot;00DE6E7B&quot;/&gt;&lt;wsp:rsid wsp:val=&quot;00E01DE1&quot;/&gt;&lt;wsp:rsid wsp:val=&quot;00E1572C&quot;/&gt;&lt;wsp:rsid wsp:val=&quot;00E41DB6&quot;/&gt;&lt;wsp:rsid wsp:val=&quot;00F119F4&quot;/&gt;&lt;wsp:rsid wsp:val=&quot;00F90CD5&quot;/&gt;&lt;wsp:rsid wsp:val=&quot;00FA62E6&quot;/&gt;&lt;/wsp:rsids&gt;&lt;/w:docPr&gt;&lt;w:body&gt;&lt;w:p wsp:rsidR=&quot;00000000&quot; wsp:rsidRDefault=&quot;000E40D8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20+e-20&lt;/m:t&gt;&lt;/m:r&gt;&lt;m:func&gt;&lt;m:func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exp&lt;/m:t&gt;&lt;/m:r&gt;&lt;/m:fName&gt;&lt;m:e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-0,2&lt;/m:t&gt;&lt;/m:r&gt;&lt;m:rad&gt;&lt;m:radPr&gt;&lt;m:degHide m:val=&quot;on&quot;/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radPr&gt;&lt;m:deg/&gt;&lt;m:e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den&gt;&lt;/m:f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sSubSup&gt;&lt;m:sSubSup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1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sup&gt;&lt;/m:sSub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+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sup&gt;&lt;/m:sSubSup&gt;&lt;/m:e&gt;&lt;/m:d&gt;&lt;/m:e&gt;&lt;/m:rad&gt;&lt;m:ctrlP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/m:ctrlPr&gt;&lt;/m:e&gt;&lt;/m:d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e&gt;&lt;/m:func&gt;&lt;m: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m:t&gt;-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expвЃЎ(&lt;/m:t&gt;&lt;/m:r&gt;&lt;m:f&gt;&lt;m:f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den&gt;&lt;/m:f&gt;&lt;aml:annotation aml:id=&quot;0&quot; w:type=&quot;Word.Bookmark.Start&quot; w:name=&quot;OLE_LINK1&quot;/&gt;&lt;aml:annotation aml:id=&quot;1&quot; w:type=&quot;Word.Bookmark.Start&quot; w:name=&quot;OLE_LINK2&quot;/&gt;&lt;aml:annotation aml:id=&quot;2&quot; w:type=&quot;Word.Bookmark.Start&quot; w:name=&quot;OLE_LINK3&quot;/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(&lt;/m:t&gt;&lt;/m:r&gt;&lt;aml:annotation aml:id=&quot;3&quot; w:type=&quot;Word.Bookmark.Start&quot; w:name=&quot;OLE_LINK4&quot;/&gt;&lt;aml:annotation aml:id=&quot;4&quot; w:type=&quot;Word.Bookmark.Start&quot; w:name=&quot;OLE_LINK5&quot;/&gt;&lt;aml:annotation aml:id=&quot;5&quot; w:type=&quot;Word.Bookmark.Start&quot; w:name=&quot;OLE_LINK6&quot;/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cos2ПЂ&lt;/m:t&gt;&lt;/m:r&gt;&lt;aml:annotation aml:id=&quot;3&quot; w:type=&quot;Word.Bookmark.End&quot;/&gt;&lt;aml:annotation aml:id=&quot;4&quot; w:type=&quot;Word.Bookmark.End&quot;/&gt;&lt;aml:annotation aml:id=&quot;5&quot; w:type=&quot;Word.Bookmark.End&quot;/&gt;&lt;m:sSub&gt;&lt;m:sSub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1&lt;/m:t&gt;&lt;/m:r&gt;&lt;/m:sub&gt;&lt;/m:sSub&gt;&lt;aml:annotation aml:id=&quot;0&quot; w:type=&quot;Word.Bookmark.End&quot;/&gt;&lt;aml:annotation aml:id=&quot;1&quot; w:type=&quot;Word.Bookmark.End&quot;/&gt;&lt;aml:annotation aml:id=&quot;2&quot; w:type=&quot;Word.Bookmark.End&quot;/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+cos2ПЂ&lt;/m:t&gt;&lt;/m:r&gt;&lt;m:sSub&gt;&lt;m:sSub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b&gt;&lt;/m:s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)) 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20&quot; w:footer=&quot;720&quot; w:gutter=&quot;0&quot;/&gt;&lt;w:cols w:space=&quot;720&quot;/&gt;&lt;/w:sectPr&gt;&lt;/w:body&gt;&lt;/w:wordDocument&gt;">
            <v:imagedata r:id="rId11" o:title="" chromakey="white"/>
          </v:shape>
        </w:pict>
      </w:r>
    </w:p>
    <w:p w:rsidR="001E6558" w:rsidRDefault="001E6558" w:rsidP="008413C8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32" type="#_x0000_t75" style="width:322.5pt;height:253.5pt;visibility:visible">
            <v:imagedata r:id="rId12" o:title=""/>
          </v:shape>
        </w:pict>
      </w:r>
    </w:p>
    <w:p w:rsidR="001E6558" w:rsidRDefault="001E6558" w:rsidP="008413C8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Рис.2. Функція Екклі для двох змінних.</w:t>
      </w:r>
    </w:p>
    <w:p w:rsidR="001E6558" w:rsidRPr="00F90CD5" w:rsidRDefault="001E6558" w:rsidP="008413C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Мінімум функції знаходиться в точці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(0,0)</w:t>
      </w:r>
      <w:r w:rsidRPr="00D20F1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а значення функції 0.</w:t>
      </w:r>
    </w:p>
    <w:p w:rsidR="001E6558" w:rsidRPr="00090704" w:rsidRDefault="001E6558" w:rsidP="008413C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3)</w:t>
      </w:r>
      <w:r w:rsidRPr="00090704">
        <w:rPr>
          <w:rFonts w:ascii="Times New Roman" w:hAnsi="Times New Roman"/>
          <w:color w:val="000000"/>
          <w:sz w:val="28"/>
          <w:szCs w:val="28"/>
        </w:rPr>
        <w:t>Функція Михалевича:</w:t>
      </w:r>
    </w:p>
    <w:p w:rsidR="001E6558" w:rsidRDefault="001E6558" w:rsidP="00D20F12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33" type="#_x0000_t75" style="width:154.5pt;height:57.75pt;visibility:visible">
            <v:imagedata r:id="rId13" o:title=""/>
          </v:shape>
        </w:pict>
      </w:r>
    </w:p>
    <w:p w:rsidR="001E6558" w:rsidRPr="00D20F12" w:rsidRDefault="001E6558" w:rsidP="00D20F12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Для двох змінних вона буде мати вигляд:</w:t>
      </w:r>
    </w:p>
    <w:p w:rsidR="001E6558" w:rsidRDefault="001E6558" w:rsidP="00D20F12">
      <w:pPr>
        <w:jc w:val="center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w:r w:rsidRPr="00F119F4">
        <w:pict>
          <v:shape id="_x0000_i1034" type="#_x0000_t75" style="width:276.75pt;height:36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2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362F7&quot;/&gt;&lt;wsp:rsid wsp:val=&quot;00090704&quot;/&gt;&lt;wsp:rsid wsp:val=&quot;00112FD2&quot;/&gt;&lt;wsp:rsid wsp:val=&quot;00122583&quot;/&gt;&lt;wsp:rsid wsp:val=&quot;00171A60&quot;/&gt;&lt;wsp:rsid wsp:val=&quot;0018165F&quot;/&gt;&lt;wsp:rsid wsp:val=&quot;001830E7&quot;/&gt;&lt;wsp:rsid wsp:val=&quot;001E7178&quot;/&gt;&lt;wsp:rsid wsp:val=&quot;00236DBA&quot;/&gt;&lt;wsp:rsid wsp:val=&quot;00242227&quot;/&gt;&lt;wsp:rsid wsp:val=&quot;0029634C&quot;/&gt;&lt;wsp:rsid wsp:val=&quot;00350ADB&quot;/&gt;&lt;wsp:rsid wsp:val=&quot;003C4CD2&quot;/&gt;&lt;wsp:rsid wsp:val=&quot;0044069D&quot;/&gt;&lt;wsp:rsid wsp:val=&quot;004418A5&quot;/&gt;&lt;wsp:rsid wsp:val=&quot;00445E63&quot;/&gt;&lt;wsp:rsid wsp:val=&quot;00447645&quot;/&gt;&lt;wsp:rsid wsp:val=&quot;004D69C0&quot;/&gt;&lt;wsp:rsid wsp:val=&quot;00501E41&quot;/&gt;&lt;wsp:rsid wsp:val=&quot;0050679C&quot;/&gt;&lt;wsp:rsid wsp:val=&quot;005116B3&quot;/&gt;&lt;wsp:rsid wsp:val=&quot;0054053A&quot;/&gt;&lt;wsp:rsid wsp:val=&quot;005556E3&quot;/&gt;&lt;wsp:rsid wsp:val=&quot;005E015E&quot;/&gt;&lt;wsp:rsid wsp:val=&quot;006362F7&quot;/&gt;&lt;wsp:rsid wsp:val=&quot;006510DC&quot;/&gt;&lt;wsp:rsid wsp:val=&quot;00697377&quot;/&gt;&lt;wsp:rsid wsp:val=&quot;00720C34&quot;/&gt;&lt;wsp:rsid wsp:val=&quot;00734F48&quot;/&gt;&lt;wsp:rsid wsp:val=&quot;00800BE6&quot;/&gt;&lt;wsp:rsid wsp:val=&quot;008413C8&quot;/&gt;&lt;wsp:rsid wsp:val=&quot;00843B96&quot;/&gt;&lt;wsp:rsid wsp:val=&quot;00873A30&quot;/&gt;&lt;wsp:rsid wsp:val=&quot;008A3826&quot;/&gt;&lt;wsp:rsid wsp:val=&quot;008A66DA&quot;/&gt;&lt;wsp:rsid wsp:val=&quot;008B4B8A&quot;/&gt;&lt;wsp:rsid wsp:val=&quot;008F7068&quot;/&gt;&lt;wsp:rsid wsp:val=&quot;0094125B&quot;/&gt;&lt;wsp:rsid wsp:val=&quot;009420CB&quot;/&gt;&lt;wsp:rsid wsp:val=&quot;00A15DBC&quot;/&gt;&lt;wsp:rsid wsp:val=&quot;00A23058&quot;/&gt;&lt;wsp:rsid wsp:val=&quot;00A74FAC&quot;/&gt;&lt;wsp:rsid wsp:val=&quot;00AA0C22&quot;/&gt;&lt;wsp:rsid wsp:val=&quot;00AF4F50&quot;/&gt;&lt;wsp:rsid wsp:val=&quot;00C064D0&quot;/&gt;&lt;wsp:rsid wsp:val=&quot;00C40E36&quot;/&gt;&lt;wsp:rsid wsp:val=&quot;00C53D43&quot;/&gt;&lt;wsp:rsid wsp:val=&quot;00C77D25&quot;/&gt;&lt;wsp:rsid wsp:val=&quot;00D139E5&quot;/&gt;&lt;wsp:rsid wsp:val=&quot;00D20F12&quot;/&gt;&lt;wsp:rsid wsp:val=&quot;00D37186&quot;/&gt;&lt;wsp:rsid wsp:val=&quot;00D80A5B&quot;/&gt;&lt;wsp:rsid wsp:val=&quot;00DB62E5&quot;/&gt;&lt;wsp:rsid wsp:val=&quot;00DD1A18&quot;/&gt;&lt;wsp:rsid wsp:val=&quot;00DD2B9F&quot;/&gt;&lt;wsp:rsid wsp:val=&quot;00DE6E7B&quot;/&gt;&lt;wsp:rsid wsp:val=&quot;00E01DE1&quot;/&gt;&lt;wsp:rsid wsp:val=&quot;00E1572C&quot;/&gt;&lt;wsp:rsid wsp:val=&quot;00E41DB6&quot;/&gt;&lt;wsp:rsid wsp:val=&quot;00F119F4&quot;/&gt;&lt;wsp:rsid wsp:val=&quot;00F90CD5&quot;/&gt;&lt;wsp:rsid wsp:val=&quot;00FA62E6&quot;/&gt;&lt;/wsp:rsids&gt;&lt;/w:docPr&gt;&lt;w:body&gt;&lt;w:p wsp:rsidR=&quot;00000000&quot; wsp:rsidRDefault=&quot;00D80A5B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-(&lt;/m:t&gt;&lt;/m:r&gt;&lt;aml:annotation aml:id=&quot;0&quot; w:type=&quot;Word.Bookmark.Start&quot; w:name=&quot;OLE_LINK10&quot;/&gt;&lt;aml:annotation aml:id=&quot;1&quot; w:type=&quot;Word.Bookmark.Start&quot; w:name=&quot;OLE_LINK11&quot;/&gt;&lt;m:func&gt;&lt;m:func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m:t&gt;sin&lt;/m:t&gt;&lt;/m:r&gt;&lt;/m:fName&gt;&lt;m:e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1&lt;/m:t&gt;&lt;/m:r&gt;&lt;/m:sub&gt;&lt;/m:sSub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e&gt;&lt;/m:d&gt;&lt;m:ctrlP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/m:ctrlPr&gt;&lt;/m:e&gt;&lt;/m:func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sin&lt;/m:t&gt;&lt;/m:r&gt;&lt;m:f&gt;&lt;m:f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fPr&gt;&lt;m:num&gt;&lt;m:sSubSup&gt;&lt;m:sSubSup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1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p&gt;&lt;/m:sSubSup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ПЂ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+&lt;/m:t&gt;&lt;/m:r&gt;&lt;aml:annotation aml:id=&quot;0&quot; w:type=&quot;Word.Bookmark.End&quot;/&gt;&lt;aml:annotation aml:id=&quot;1&quot; w:type=&quot;Word.Bookmark.End&quot;/&gt;&lt;m:func&gt;&lt;m:func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m:t&gt;sin&lt;/m:t&gt;&lt;/m:r&gt;&lt;/m:fName&gt;&lt;m:e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2&lt;/m:t&gt;&lt;/m:r&gt;&lt;/m:sub&gt;&lt;/m:sSub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e&gt;&lt;/m:d&gt;&lt;m:ctrlP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/m:ctrlPr&gt;&lt;/m:e&gt;&lt;/m:func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sin&lt;/m:t&gt;&lt;/m:r&gt;&lt;m:f&gt;&lt;m:f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m:sSubSup&gt;&lt;m:sSubSup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p&gt;&lt;/m:sSubSup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ПЂ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 )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20&quot; w:footer=&quot;720&quot; w:gutter=&quot;0&quot;/&gt;&lt;w:cols w:space=&quot;720&quot;/&gt;&lt;/w:sectPr&gt;&lt;/w:body&gt;&lt;/w:wordDocument&gt;">
            <v:imagedata r:id="rId14" o:title="" chromakey="white"/>
          </v:shape>
        </w:pict>
      </w:r>
    </w:p>
    <w:p w:rsidR="001E6558" w:rsidRDefault="001E6558" w:rsidP="00D20F12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35" type="#_x0000_t75" style="width:267pt;height:214.5pt;visibility:visible">
            <v:imagedata r:id="rId15" o:title=""/>
          </v:shape>
        </w:pict>
      </w:r>
    </w:p>
    <w:p w:rsidR="001E6558" w:rsidRDefault="001E6558" w:rsidP="00D20F12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Рис.3. Функція Михалевича для двох змінних.</w:t>
      </w:r>
    </w:p>
    <w:p w:rsidR="001E6558" w:rsidRDefault="001E6558" w:rsidP="00DD2B9F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Мінімум функції знаходиться в точці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(1.97,1.57)</w:t>
      </w:r>
      <w:r w:rsidRPr="00D20F1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а значення функції -1.87.</w:t>
      </w:r>
    </w:p>
    <w:p w:rsidR="001E6558" w:rsidRPr="0029634C" w:rsidRDefault="001E6558" w:rsidP="00D20F12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 xml:space="preserve">Знаходження мінімуму функції за </w:t>
      </w:r>
      <w:r>
        <w:rPr>
          <w:rFonts w:ascii="Times New Roman" w:hAnsi="Times New Roman"/>
          <w:b/>
          <w:color w:val="000000"/>
          <w:sz w:val="28"/>
          <w:szCs w:val="28"/>
        </w:rPr>
        <w:t>допомогою генетичного алгоритму.</w:t>
      </w:r>
    </w:p>
    <w:p w:rsidR="001E6558" w:rsidRPr="00122583" w:rsidRDefault="001E6558" w:rsidP="009420CB">
      <w:pPr>
        <w:spacing w:after="0"/>
        <w:rPr>
          <w:rFonts w:ascii="Times New Roman" w:hAnsi="Times New Roman"/>
          <w:sz w:val="28"/>
          <w:szCs w:val="28"/>
          <w:lang w:eastAsia="uk-UA"/>
        </w:rPr>
      </w:pPr>
      <w:r w:rsidRPr="0029634C">
        <w:rPr>
          <w:rFonts w:ascii="Times New Roman" w:hAnsi="Times New Roman"/>
          <w:sz w:val="28"/>
          <w:szCs w:val="28"/>
          <w:lang w:eastAsia="uk-UA"/>
        </w:rPr>
        <w:t>Механізм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роботи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з генетичними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алгоритмами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в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середовищі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MATLAB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реалізований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двома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способами:</w:t>
      </w:r>
      <w:r w:rsidRPr="00DD2B9F">
        <w:rPr>
          <w:rFonts w:ascii="Times New Roman" w:hAnsi="Times New Roman"/>
          <w:sz w:val="28"/>
          <w:szCs w:val="28"/>
          <w:lang w:eastAsia="uk-UA"/>
        </w:rPr>
        <w:br/>
      </w:r>
      <w:r w:rsidRPr="0029634C">
        <w:rPr>
          <w:rFonts w:ascii="Times New Roman" w:hAnsi="Times New Roman"/>
          <w:sz w:val="28"/>
          <w:szCs w:val="28"/>
          <w:lang w:eastAsia="uk-UA"/>
        </w:rPr>
        <w:t>1.Виклик функції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генетичних алгоритмів</w:t>
      </w:r>
      <w:r w:rsidRPr="00DD2B9F">
        <w:rPr>
          <w:rFonts w:ascii="Times New Roman" w:hAnsi="Times New Roman"/>
          <w:sz w:val="28"/>
          <w:szCs w:val="28"/>
          <w:lang w:eastAsia="uk-UA"/>
        </w:rPr>
        <w:br/>
      </w:r>
      <w:r w:rsidRPr="0029634C">
        <w:rPr>
          <w:rFonts w:ascii="Times New Roman" w:hAnsi="Times New Roman"/>
          <w:sz w:val="28"/>
          <w:szCs w:val="28"/>
          <w:lang w:eastAsia="uk-UA"/>
        </w:rPr>
        <w:t>2.Використання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комплекту</w:t>
      </w:r>
      <w:r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29634C">
        <w:rPr>
          <w:rFonts w:ascii="Times New Roman" w:hAnsi="Times New Roman"/>
          <w:sz w:val="28"/>
          <w:szCs w:val="28"/>
          <w:lang w:eastAsia="uk-UA"/>
        </w:rPr>
        <w:t>GeneticAlgorithmTool</w:t>
      </w:r>
    </w:p>
    <w:p w:rsidR="001E6558" w:rsidRPr="0029634C" w:rsidRDefault="001E6558" w:rsidP="009420CB">
      <w:pPr>
        <w:spacing w:after="0"/>
        <w:rPr>
          <w:rFonts w:ascii="Times New Roman" w:hAnsi="Times New Roman"/>
          <w:sz w:val="28"/>
          <w:szCs w:val="28"/>
          <w:lang w:eastAsia="uk-UA"/>
        </w:rPr>
      </w:pPr>
    </w:p>
    <w:p w:rsidR="001E6558" w:rsidRPr="00447645" w:rsidRDefault="001E6558" w:rsidP="009420CB">
      <w:pPr>
        <w:autoSpaceDE w:val="0"/>
        <w:autoSpaceDN w:val="0"/>
        <w:adjustRightInd w:val="0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29634C">
        <w:rPr>
          <w:rFonts w:ascii="Times New Roman" w:hAnsi="Times New Roman"/>
          <w:sz w:val="28"/>
          <w:szCs w:val="28"/>
          <w:lang w:eastAsia="uk-UA"/>
        </w:rPr>
        <w:t>Я використовував другий спосіб.</w:t>
      </w:r>
      <w:r>
        <w:rPr>
          <w:rFonts w:ascii="Times New Roman" w:hAnsi="Times New Roman"/>
          <w:sz w:val="28"/>
          <w:szCs w:val="28"/>
          <w:lang w:eastAsia="uk-UA"/>
        </w:rPr>
        <w:t xml:space="preserve"> В 1 задачі відбір турнірний (</w:t>
      </w:r>
      <w:r>
        <w:rPr>
          <w:rFonts w:ascii="Times New Roman" w:hAnsi="Times New Roman"/>
          <w:sz w:val="28"/>
          <w:szCs w:val="28"/>
          <w:lang w:val="en-US" w:eastAsia="uk-UA"/>
        </w:rPr>
        <w:t>Tournament</w:t>
      </w:r>
      <w:r w:rsidRPr="0029634C">
        <w:rPr>
          <w:rFonts w:ascii="Times New Roman" w:hAnsi="Times New Roman"/>
          <w:sz w:val="28"/>
          <w:szCs w:val="28"/>
          <w:lang w:eastAsia="uk-UA"/>
        </w:rPr>
        <w:t xml:space="preserve">), </w:t>
      </w:r>
      <w:r>
        <w:rPr>
          <w:rFonts w:ascii="Times New Roman" w:hAnsi="Times New Roman"/>
          <w:sz w:val="28"/>
          <w:szCs w:val="28"/>
          <w:lang w:eastAsia="uk-UA"/>
        </w:rPr>
        <w:t>схрещування арифметичне (</w:t>
      </w:r>
      <w:r>
        <w:rPr>
          <w:rFonts w:ascii="Times New Roman" w:hAnsi="Times New Roman"/>
          <w:sz w:val="28"/>
          <w:szCs w:val="28"/>
          <w:lang w:val="en-US" w:eastAsia="uk-UA"/>
        </w:rPr>
        <w:t>Arithmetic</w:t>
      </w:r>
      <w:r>
        <w:rPr>
          <w:rFonts w:ascii="Times New Roman" w:hAnsi="Times New Roman"/>
          <w:color w:val="000000"/>
          <w:sz w:val="28"/>
          <w:szCs w:val="28"/>
        </w:rPr>
        <w:t>), мутація проста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Uniform</w:t>
      </w:r>
      <w:r w:rsidRPr="0029634C">
        <w:rPr>
          <w:rFonts w:ascii="Times New Roman" w:hAnsi="Times New Roman"/>
          <w:color w:val="000000"/>
          <w:sz w:val="28"/>
          <w:szCs w:val="28"/>
        </w:rPr>
        <w:t xml:space="preserve">). </w:t>
      </w:r>
      <w:r>
        <w:rPr>
          <w:rFonts w:ascii="Times New Roman" w:hAnsi="Times New Roman"/>
          <w:color w:val="000000"/>
          <w:sz w:val="28"/>
          <w:szCs w:val="28"/>
        </w:rPr>
        <w:t xml:space="preserve">В 2 задачі відбір турнірний </w:t>
      </w:r>
      <w:r w:rsidRPr="009420CB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Tournament</w:t>
      </w:r>
      <w:r w:rsidRPr="00447645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оскільки він схожий до порогового</w:t>
      </w:r>
      <w:r w:rsidRPr="009420CB">
        <w:rPr>
          <w:rFonts w:ascii="Times New Roman" w:hAnsi="Times New Roman"/>
          <w:color w:val="000000"/>
          <w:sz w:val="28"/>
          <w:szCs w:val="28"/>
        </w:rPr>
        <w:t xml:space="preserve">), </w:t>
      </w:r>
      <w:r>
        <w:rPr>
          <w:rFonts w:ascii="Times New Roman" w:hAnsi="Times New Roman"/>
          <w:color w:val="000000"/>
          <w:sz w:val="28"/>
          <w:szCs w:val="28"/>
        </w:rPr>
        <w:t>схрещування діагональне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Single</w:t>
      </w:r>
      <w:r w:rsidRPr="0044764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Point</w:t>
      </w:r>
      <w:r>
        <w:rPr>
          <w:rFonts w:ascii="Times New Roman" w:hAnsi="Times New Roman"/>
          <w:color w:val="000000"/>
          <w:sz w:val="28"/>
          <w:szCs w:val="28"/>
        </w:rPr>
        <w:t xml:space="preserve">), мутація випадкова (реалізована самостійно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random</w:t>
      </w:r>
      <w:r w:rsidRPr="00447645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mutation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9420CB">
        <w:rPr>
          <w:rFonts w:ascii="Times New Roman" w:hAnsi="Times New Roman"/>
          <w:color w:val="000000"/>
          <w:sz w:val="28"/>
          <w:szCs w:val="28"/>
        </w:rPr>
        <w:t>.</w:t>
      </w:r>
      <w:r w:rsidRPr="0044764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Оскільки </w:t>
      </w:r>
      <w:r w:rsidRPr="00447645">
        <w:rPr>
          <w:rFonts w:ascii="Times New Roman" w:hAnsi="Times New Roman"/>
          <w:sz w:val="28"/>
          <w:szCs w:val="28"/>
        </w:rPr>
        <w:t>діагональне схрещування -  це є тріадне, і якщо кількість батьків двоє то воно є однаковим з одно точковим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447645">
        <w:rPr>
          <w:rFonts w:ascii="Times New Roman" w:hAnsi="Times New Roman"/>
          <w:sz w:val="28"/>
          <w:szCs w:val="28"/>
        </w:rPr>
        <w:t>(</w:t>
      </w:r>
      <w:r w:rsidRPr="00447645">
        <w:rPr>
          <w:rFonts w:ascii="Times New Roman" w:hAnsi="Times New Roman"/>
          <w:sz w:val="28"/>
          <w:szCs w:val="28"/>
          <w:lang w:val="en-US"/>
        </w:rPr>
        <w:t>Single</w:t>
      </w:r>
      <w:r w:rsidRPr="00447645">
        <w:rPr>
          <w:rFonts w:ascii="Times New Roman" w:hAnsi="Times New Roman"/>
          <w:sz w:val="28"/>
          <w:szCs w:val="28"/>
        </w:rPr>
        <w:t xml:space="preserve"> </w:t>
      </w:r>
      <w:r w:rsidRPr="00447645">
        <w:rPr>
          <w:rFonts w:ascii="Times New Roman" w:hAnsi="Times New Roman"/>
          <w:sz w:val="28"/>
          <w:szCs w:val="28"/>
          <w:lang w:val="en-US"/>
        </w:rPr>
        <w:t>Point</w:t>
      </w:r>
      <w:r w:rsidRPr="00447645">
        <w:rPr>
          <w:rFonts w:ascii="Times New Roman" w:hAnsi="Times New Roman"/>
          <w:sz w:val="28"/>
          <w:szCs w:val="28"/>
        </w:rPr>
        <w:t>).</w:t>
      </w:r>
    </w:p>
    <w:p w:rsidR="001E6558" w:rsidRPr="00DD2B9F" w:rsidRDefault="001E6558" w:rsidP="0029634C">
      <w:pPr>
        <w:spacing w:after="0"/>
        <w:rPr>
          <w:rFonts w:ascii="Times New Roman" w:hAnsi="Times New Roman"/>
          <w:sz w:val="28"/>
          <w:szCs w:val="28"/>
          <w:lang w:eastAsia="uk-UA"/>
        </w:rPr>
      </w:pPr>
    </w:p>
    <w:p w:rsidR="001E6558" w:rsidRDefault="001E6558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DD2B9F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E6558" w:rsidRPr="00122583" w:rsidRDefault="001E6558" w:rsidP="009420CB">
      <w:pPr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Задача 1</w:t>
      </w: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36" type="#_x0000_t75" style="width:319.5pt;height:240.75pt;visibility:visible">
            <v:imagedata r:id="rId16" o:title="" cropright="13644f"/>
          </v:shape>
        </w:pict>
      </w:r>
    </w:p>
    <w:p w:rsidR="001E6558" w:rsidRPr="0050679C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/>
          <w:sz w:val="28"/>
          <w:szCs w:val="28"/>
        </w:rPr>
        <w:t>комплекту GeneticAlgorithmTool для задачі 1</w:t>
      </w:r>
      <w:r>
        <w:rPr>
          <w:rFonts w:ascii="Times New Roman" w:hAnsi="Times New Roman"/>
          <w:sz w:val="28"/>
          <w:szCs w:val="28"/>
        </w:rPr>
        <w:t>.</w:t>
      </w: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2" o:spid="_x0000_i1037" type="#_x0000_t75" style="width:273pt;height:242.25pt;visibility:visible">
            <v:imagedata r:id="rId17" o:title=""/>
          </v:shape>
        </w:pict>
      </w:r>
    </w:p>
    <w:p w:rsidR="001E6558" w:rsidRPr="00697377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Рис.5. Графіки знаходження мінімуму  функції однієї змінної для 1 задачі.</w:t>
      </w: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14" o:spid="_x0000_i1038" type="#_x0000_t75" style="width:372.75pt;height:334.5pt;visibility:visible">
            <v:imagedata r:id="rId18" o:title=""/>
          </v:shape>
        </w:pict>
      </w:r>
    </w:p>
    <w:p w:rsidR="001E6558" w:rsidRPr="00697377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Рис.6. Графіки знаходження мінімуму  функції Екклі для 1 задачі.</w:t>
      </w: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39" type="#_x0000_t75" style="width:288.75pt;height:255.75pt;visibility:visible">
            <v:imagedata r:id="rId19" o:title=""/>
          </v:shape>
        </w:pict>
      </w:r>
    </w:p>
    <w:p w:rsidR="001E6558" w:rsidRPr="00697377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Рис.7. Графіки знаходження мінімуму  функції Михалевича для 1 задачі.</w:t>
      </w:r>
    </w:p>
    <w:p w:rsidR="001E6558" w:rsidRPr="00697377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E6558" w:rsidRPr="00697377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1E6558" w:rsidRPr="00697377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697377">
        <w:rPr>
          <w:rFonts w:ascii="Times New Roman" w:hAnsi="Times New Roman"/>
          <w:color w:val="000000"/>
          <w:sz w:val="28"/>
          <w:szCs w:val="28"/>
        </w:rPr>
        <w:t>Задача 2</w:t>
      </w: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5" o:spid="_x0000_i1040" type="#_x0000_t75" style="width:346.5pt;height:261.75pt;visibility:visible">
            <v:imagedata r:id="rId20" o:title="" cropright="13792f"/>
          </v:shape>
        </w:pict>
      </w:r>
    </w:p>
    <w:p w:rsidR="001E6558" w:rsidRPr="0050679C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/>
          <w:sz w:val="28"/>
          <w:szCs w:val="28"/>
        </w:rPr>
        <w:t>комплекту GeneticAlgorithmTool</w:t>
      </w:r>
      <w:r>
        <w:rPr>
          <w:rFonts w:ascii="Times New Roman" w:hAnsi="Times New Roman"/>
          <w:sz w:val="28"/>
          <w:szCs w:val="28"/>
        </w:rPr>
        <w:t xml:space="preserve"> для задачі 2.</w:t>
      </w: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22" o:spid="_x0000_i1041" type="#_x0000_t75" style="width:273.75pt;height:227.25pt;visibility:visible">
            <v:imagedata r:id="rId21" o:title=""/>
          </v:shape>
        </w:pict>
      </w:r>
    </w:p>
    <w:p w:rsidR="001E6558" w:rsidRPr="00697377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Рис.9. Графіки знаходження мінімуму  функції однієї змінної для 2 задачі.</w:t>
      </w: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Рисунок 17" o:spid="_x0000_i1042" type="#_x0000_t75" style="width:357pt;height:318pt;visibility:visible">
            <v:imagedata r:id="rId22" o:title=""/>
          </v:shape>
        </w:pict>
      </w:r>
    </w:p>
    <w:p w:rsidR="001E6558" w:rsidRPr="00697377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Рис.10. Графіки знаходження мінімуму  функції Екклі для 2 задачі.</w:t>
      </w:r>
    </w:p>
    <w:p w:rsidR="001E6558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119F4"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43" type="#_x0000_t75" style="width:349.5pt;height:309pt;visibility:visible">
            <v:imagedata r:id="rId23" o:title=""/>
          </v:shape>
        </w:pict>
      </w:r>
    </w:p>
    <w:p w:rsidR="001E6558" w:rsidRPr="00697377" w:rsidRDefault="001E6558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Рис.11. Графіки знаходження мінімуму  функції Михалевича для 2 задачі.</w:t>
      </w:r>
    </w:p>
    <w:p w:rsidR="001E6558" w:rsidRDefault="001E6558">
      <w:pPr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E6558" w:rsidRPr="00697377" w:rsidRDefault="001E6558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Таблиця похибок генетичного алгоритму для тестових функцій</w:t>
      </w:r>
    </w:p>
    <w:p w:rsidR="001E6558" w:rsidRPr="00697377" w:rsidRDefault="001E6558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1E6558" w:rsidRPr="00F119F4" w:rsidTr="00F119F4">
        <w:tc>
          <w:tcPr>
            <w:tcW w:w="2376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Відбір : турнірний</w:t>
            </w:r>
          </w:p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Схрещування арифметичне</w:t>
            </w:r>
          </w:p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Мутація: проста</w:t>
            </w:r>
          </w:p>
        </w:tc>
        <w:tc>
          <w:tcPr>
            <w:tcW w:w="3793" w:type="dxa"/>
            <w:gridSpan w:val="3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Відбір : турнірний</w:t>
            </w:r>
          </w:p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Схрещування: діагональне</w:t>
            </w:r>
          </w:p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Мутація: випадкова</w:t>
            </w:r>
          </w:p>
        </w:tc>
      </w:tr>
      <w:tr w:rsidR="001E6558" w:rsidRPr="00F119F4" w:rsidTr="00F119F4">
        <w:tc>
          <w:tcPr>
            <w:tcW w:w="2376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Назва функції</w:t>
            </w:r>
          </w:p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</w:t>
            </w: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к-сть змінних)</w:t>
            </w:r>
          </w:p>
        </w:tc>
        <w:tc>
          <w:tcPr>
            <w:tcW w:w="1418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(1)</w:t>
            </w:r>
          </w:p>
        </w:tc>
        <w:tc>
          <w:tcPr>
            <w:tcW w:w="992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Екклі (2)</w:t>
            </w:r>
          </w:p>
        </w:tc>
        <w:tc>
          <w:tcPr>
            <w:tcW w:w="1276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Михале-вича</w:t>
            </w:r>
          </w:p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(1)</w:t>
            </w:r>
          </w:p>
        </w:tc>
        <w:tc>
          <w:tcPr>
            <w:tcW w:w="1134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Екклі (2)</w:t>
            </w:r>
          </w:p>
        </w:tc>
        <w:tc>
          <w:tcPr>
            <w:tcW w:w="1242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Михале-вича</w:t>
            </w:r>
          </w:p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(2)</w:t>
            </w:r>
          </w:p>
        </w:tc>
      </w:tr>
      <w:tr w:rsidR="001E6558" w:rsidRPr="00F119F4" w:rsidTr="00F119F4">
        <w:tc>
          <w:tcPr>
            <w:tcW w:w="2376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-1.87</w:t>
            </w:r>
          </w:p>
        </w:tc>
      </w:tr>
      <w:tr w:rsidR="001E6558" w:rsidRPr="00F119F4" w:rsidTr="00F119F4">
        <w:tc>
          <w:tcPr>
            <w:tcW w:w="2376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0,021</w:t>
            </w:r>
          </w:p>
        </w:tc>
        <w:tc>
          <w:tcPr>
            <w:tcW w:w="992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0,33</w:t>
            </w:r>
          </w:p>
        </w:tc>
        <w:tc>
          <w:tcPr>
            <w:tcW w:w="1276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-0,67</w:t>
            </w:r>
          </w:p>
        </w:tc>
        <w:tc>
          <w:tcPr>
            <w:tcW w:w="1417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0.077</w:t>
            </w:r>
          </w:p>
        </w:tc>
        <w:tc>
          <w:tcPr>
            <w:tcW w:w="1134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1242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-1,61</w:t>
            </w:r>
          </w:p>
        </w:tc>
      </w:tr>
      <w:tr w:rsidR="001E6558" w:rsidRPr="00F119F4" w:rsidTr="00F119F4">
        <w:tc>
          <w:tcPr>
            <w:tcW w:w="2376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2,1</w:t>
            </w:r>
          </w:p>
        </w:tc>
        <w:tc>
          <w:tcPr>
            <w:tcW w:w="992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76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64,17</w:t>
            </w:r>
          </w:p>
        </w:tc>
        <w:tc>
          <w:tcPr>
            <w:tcW w:w="1417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7,7</w:t>
            </w:r>
          </w:p>
        </w:tc>
        <w:tc>
          <w:tcPr>
            <w:tcW w:w="1134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42" w:type="dxa"/>
          </w:tcPr>
          <w:p w:rsidR="001E6558" w:rsidRPr="00F119F4" w:rsidRDefault="001E6558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13,9</w:t>
            </w:r>
          </w:p>
        </w:tc>
      </w:tr>
    </w:tbl>
    <w:p w:rsidR="001E6558" w:rsidRPr="00697377" w:rsidRDefault="001E6558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1E6558" w:rsidRDefault="001E6558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01DE1">
        <w:rPr>
          <w:rFonts w:ascii="Times New Roman" w:hAnsi="Times New Roman"/>
          <w:b/>
          <w:color w:val="000000"/>
          <w:sz w:val="28"/>
          <w:szCs w:val="28"/>
        </w:rPr>
        <w:t>Код реалізованих опраторів</w:t>
      </w:r>
    </w:p>
    <w:p w:rsidR="001E6558" w:rsidRPr="00E01DE1" w:rsidRDefault="001E6558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mutationChildren = random_mutation(parents ,options,NVARS, </w:t>
      </w: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FitnessFcn, state, thisScore,thisPopulation);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4B8A"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випадкова мутація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T=100;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ti=state.Generation;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a=2.0*randn*((log10(T)-log10(ti))/log10(T));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b=0;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deltaH=randn/(a-b)+b;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thisPopulation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i=1:length(parents)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child=thisPopulation(parents(i),:);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mutationPoints=find(rand(1,length(child))&lt;0.01);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child(mutationPoints)=~child(mutationPoints);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mutationChildren(i,:)= child+deltaH;</w:t>
      </w:r>
    </w:p>
    <w:p w:rsidR="001E6558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</w:p>
    <w:p w:rsidR="001E6558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ru-RU"/>
        </w:rPr>
        <w:t>end</w:t>
      </w:r>
    </w:p>
    <w:p w:rsidR="001E6558" w:rsidRDefault="001E6558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E6558" w:rsidRDefault="001E6558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E6558" w:rsidRPr="00E01DE1" w:rsidRDefault="001E6558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01DE1">
        <w:rPr>
          <w:rFonts w:ascii="Times New Roman" w:hAnsi="Times New Roman"/>
          <w:b/>
          <w:color w:val="000000"/>
          <w:sz w:val="28"/>
          <w:szCs w:val="28"/>
        </w:rPr>
        <w:t>Код тестових функцій: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y=fun1(x)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abs(x);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E6558" w:rsidRPr="00E01DE1" w:rsidRDefault="001E6558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6558" w:rsidRPr="00171A60" w:rsidRDefault="001E6558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</w:p>
    <w:p w:rsidR="001E6558" w:rsidRPr="00171A60" w:rsidRDefault="001E6558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exp(1) - 20 * exp(-0.2*((1/2)*(x(1).^2 + x(2).^2)).^0.5)-exp((1/2)*(cos(2*pi*x(1))+cos(2*pi*x(2)))); </w:t>
      </w:r>
    </w:p>
    <w:p w:rsidR="001E6558" w:rsidRPr="00497D6E" w:rsidRDefault="001E6558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7D6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E6558" w:rsidRPr="008B4B8A" w:rsidRDefault="001E6558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</w:p>
    <w:p w:rsidR="001E6558" w:rsidRPr="008B4B8A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sin(x(2)).*sin((2*x(2).^2)/pi));</w:t>
      </w:r>
    </w:p>
    <w:p w:rsidR="001E6558" w:rsidRPr="008413C8" w:rsidRDefault="001E6558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1E6558" w:rsidRPr="009420CB" w:rsidRDefault="001E6558" w:rsidP="009420CB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20CB">
        <w:rPr>
          <w:rFonts w:ascii="Times New Roman" w:hAnsi="Times New Roman"/>
          <w:b/>
          <w:color w:val="000000"/>
          <w:sz w:val="28"/>
          <w:szCs w:val="28"/>
        </w:rPr>
        <w:t>Висновок:</w:t>
      </w:r>
      <w:r>
        <w:rPr>
          <w:rFonts w:ascii="Times New Roman" w:hAnsi="Times New Roman"/>
          <w:color w:val="000000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знайомився</w:t>
      </w:r>
      <w:r w:rsidRPr="0029634C">
        <w:rPr>
          <w:rFonts w:ascii="Times New Roman" w:hAnsi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/>
          <w:sz w:val="28"/>
          <w:szCs w:val="28"/>
        </w:rPr>
        <w:t>, вивчив</w:t>
      </w:r>
      <w:r w:rsidRPr="0029634C">
        <w:rPr>
          <w:rFonts w:ascii="Times New Roman" w:hAnsi="Times New Roman"/>
          <w:sz w:val="28"/>
          <w:szCs w:val="28"/>
        </w:rPr>
        <w:t xml:space="preserve"> роботу функції ga</w:t>
      </w:r>
      <w:r>
        <w:rPr>
          <w:rFonts w:ascii="Times New Roman" w:hAnsi="Times New Roman"/>
          <w:sz w:val="28"/>
          <w:szCs w:val="28"/>
          <w:lang w:val="en-US"/>
        </w:rPr>
        <w:t>tool</w:t>
      </w:r>
      <w:r w:rsidRPr="0029634C">
        <w:rPr>
          <w:rFonts w:ascii="Times New Roman" w:hAnsi="Times New Roman"/>
          <w:sz w:val="28"/>
          <w:szCs w:val="28"/>
        </w:rPr>
        <w:t xml:space="preserve"> пакету Matlab</w:t>
      </w:r>
      <w:r>
        <w:rPr>
          <w:rFonts w:ascii="Times New Roman" w:hAnsi="Times New Roman"/>
          <w:sz w:val="28"/>
          <w:szCs w:val="28"/>
        </w:rPr>
        <w:t xml:space="preserve"> і реалізував еволюційні оператори згідно завдання. </w:t>
      </w:r>
    </w:p>
    <w:sectPr w:rsidR="001E6558" w:rsidRPr="009420CB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62F7"/>
    <w:rsid w:val="00090704"/>
    <w:rsid w:val="00112FD2"/>
    <w:rsid w:val="00122583"/>
    <w:rsid w:val="00171A60"/>
    <w:rsid w:val="0018165F"/>
    <w:rsid w:val="001830E7"/>
    <w:rsid w:val="001E6558"/>
    <w:rsid w:val="001E7178"/>
    <w:rsid w:val="00236DBA"/>
    <w:rsid w:val="00242227"/>
    <w:rsid w:val="0029634C"/>
    <w:rsid w:val="00350ADB"/>
    <w:rsid w:val="003C4CD2"/>
    <w:rsid w:val="0044069D"/>
    <w:rsid w:val="004418A5"/>
    <w:rsid w:val="00445E63"/>
    <w:rsid w:val="00447645"/>
    <w:rsid w:val="00497D6E"/>
    <w:rsid w:val="004D69C0"/>
    <w:rsid w:val="00501E41"/>
    <w:rsid w:val="0050679C"/>
    <w:rsid w:val="005116B3"/>
    <w:rsid w:val="0054053A"/>
    <w:rsid w:val="005556E3"/>
    <w:rsid w:val="005E015E"/>
    <w:rsid w:val="006362F7"/>
    <w:rsid w:val="006510DC"/>
    <w:rsid w:val="00697377"/>
    <w:rsid w:val="00720C34"/>
    <w:rsid w:val="00734F48"/>
    <w:rsid w:val="00800BE6"/>
    <w:rsid w:val="008413C8"/>
    <w:rsid w:val="00843B96"/>
    <w:rsid w:val="00873A30"/>
    <w:rsid w:val="008A3826"/>
    <w:rsid w:val="008A66DA"/>
    <w:rsid w:val="008B4B8A"/>
    <w:rsid w:val="008F7068"/>
    <w:rsid w:val="0094125B"/>
    <w:rsid w:val="009420CB"/>
    <w:rsid w:val="00A15DBC"/>
    <w:rsid w:val="00A23058"/>
    <w:rsid w:val="00A74FAC"/>
    <w:rsid w:val="00AA0C22"/>
    <w:rsid w:val="00AF4F50"/>
    <w:rsid w:val="00B962CC"/>
    <w:rsid w:val="00C064D0"/>
    <w:rsid w:val="00C40E36"/>
    <w:rsid w:val="00C53D43"/>
    <w:rsid w:val="00C77D25"/>
    <w:rsid w:val="00D139E5"/>
    <w:rsid w:val="00D20F12"/>
    <w:rsid w:val="00D37186"/>
    <w:rsid w:val="00DB62E5"/>
    <w:rsid w:val="00DD1A18"/>
    <w:rsid w:val="00DD2B9F"/>
    <w:rsid w:val="00DE6E7B"/>
    <w:rsid w:val="00E01DE1"/>
    <w:rsid w:val="00E1572C"/>
    <w:rsid w:val="00E41DB6"/>
    <w:rsid w:val="00F119F4"/>
    <w:rsid w:val="00F90CD5"/>
    <w:rsid w:val="00FA6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25B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62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00BE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E7178"/>
    <w:rPr>
      <w:rFonts w:cs="Times New Roman"/>
      <w:color w:val="808080"/>
    </w:rPr>
  </w:style>
  <w:style w:type="character" w:customStyle="1" w:styleId="hps">
    <w:name w:val="hps"/>
    <w:basedOn w:val="DefaultParagraphFont"/>
    <w:uiPriority w:val="99"/>
    <w:rsid w:val="00DD2B9F"/>
    <w:rPr>
      <w:rFonts w:cs="Times New Roman"/>
    </w:rPr>
  </w:style>
  <w:style w:type="paragraph" w:styleId="ListParagraph">
    <w:name w:val="List Paragraph"/>
    <w:basedOn w:val="Normal"/>
    <w:uiPriority w:val="99"/>
    <w:qFormat/>
    <w:rsid w:val="0029634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/>
      <w:caps/>
      <w:sz w:val="28"/>
      <w:szCs w:val="20"/>
      <w:lang w:eastAsia="zh-CN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0ADB"/>
    <w:rPr>
      <w:rFonts w:ascii="Times New Roman" w:hAnsi="Times New Roman" w:cs="Times New Roman"/>
      <w:caps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40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521</TotalTime>
  <Pages>10</Pages>
  <Words>2500</Words>
  <Characters>1426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Roksik</dc:creator>
  <cp:keywords/>
  <dc:description/>
  <cp:lastModifiedBy>Windows User</cp:lastModifiedBy>
  <cp:revision>28</cp:revision>
  <cp:lastPrinted>2015-05-21T19:39:00Z</cp:lastPrinted>
  <dcterms:created xsi:type="dcterms:W3CDTF">2015-04-10T12:16:00Z</dcterms:created>
  <dcterms:modified xsi:type="dcterms:W3CDTF">2016-05-18T19:06:00Z</dcterms:modified>
</cp:coreProperties>
</file>